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0D" w:rsidRDefault="00D21C0D" w:rsidP="00D21C0D"/>
    <w:tbl>
      <w:tblPr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098"/>
      </w:tblGrid>
      <w:tr w:rsidR="00D21C0D" w:rsidRPr="000F71E0" w:rsidTr="00536BFD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:rsidTr="00536BF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098" w:type="dxa"/>
            <w:shd w:val="clear" w:color="auto" w:fill="DBE5F1" w:themeFill="accent1" w:themeFillTint="33"/>
            <w:vAlign w:val="center"/>
          </w:tcPr>
          <w:p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:rsidTr="00536BFD">
        <w:trPr>
          <w:trHeight w:val="340"/>
        </w:trPr>
        <w:tc>
          <w:tcPr>
            <w:tcW w:w="737" w:type="dxa"/>
            <w:vAlign w:val="center"/>
          </w:tcPr>
          <w:p w:rsidR="00D21C0D" w:rsidRPr="00C52528" w:rsidRDefault="000978FF" w:rsidP="00C06950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D21C0D" w:rsidRPr="00C52528" w:rsidRDefault="000978FF" w:rsidP="00C06950">
            <w:pPr>
              <w:pStyle w:val="Verses"/>
            </w:pPr>
            <w:r>
              <w:t>07/03/16</w:t>
            </w:r>
          </w:p>
        </w:tc>
        <w:tc>
          <w:tcPr>
            <w:tcW w:w="2420" w:type="dxa"/>
            <w:vAlign w:val="center"/>
          </w:tcPr>
          <w:p w:rsidR="00D21C0D" w:rsidRPr="00C52528" w:rsidRDefault="000978FF" w:rsidP="00C06950">
            <w:pPr>
              <w:pStyle w:val="Verses"/>
            </w:pPr>
            <w:r>
              <w:t>Eduardo Montes, PMP</w:t>
            </w:r>
          </w:p>
        </w:tc>
        <w:tc>
          <w:tcPr>
            <w:tcW w:w="5098" w:type="dxa"/>
            <w:vAlign w:val="center"/>
          </w:tcPr>
          <w:p w:rsidR="00D21C0D" w:rsidRPr="00C52528" w:rsidRDefault="000978FF" w:rsidP="00C06950">
            <w:pPr>
              <w:pStyle w:val="Verses"/>
            </w:pPr>
            <w:r>
              <w:t>1ª versão do Plano de gerenciamento dos riscos feito pós reforma da casa</w:t>
            </w:r>
          </w:p>
        </w:tc>
      </w:tr>
    </w:tbl>
    <w:p w:rsidR="00D21C0D" w:rsidRDefault="00D21C0D" w:rsidP="00D21C0D"/>
    <w:p w:rsidR="00536BFD" w:rsidRDefault="00536BFD" w:rsidP="00D21C0D"/>
    <w:p w:rsidR="00DB4077" w:rsidRPr="00D2767E" w:rsidRDefault="00DB4077" w:rsidP="003523CA">
      <w:pPr>
        <w:pStyle w:val="Heading1"/>
      </w:pPr>
      <w:bookmarkStart w:id="0" w:name="_Toc353747403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riscos</w:t>
      </w:r>
      <w:bookmarkEnd w:id="0"/>
    </w:p>
    <w:p w:rsidR="00BB61ED" w:rsidRDefault="00D873CE" w:rsidP="00BB61ED">
      <w:pPr>
        <w:rPr>
          <w:rFonts w:cs="Arial"/>
        </w:rPr>
      </w:pPr>
      <w:r w:rsidRPr="00325F53">
        <w:t xml:space="preserve">Gerenciar </w:t>
      </w:r>
      <w:r>
        <w:t xml:space="preserve">os riscos </w:t>
      </w:r>
      <w:r w:rsidRPr="00325F53">
        <w:t>do projeto requ</w:t>
      </w:r>
      <w:r>
        <w:t>e</w:t>
      </w:r>
      <w:r w:rsidRPr="00325F53">
        <w:t>r</w:t>
      </w:r>
      <w:r>
        <w:t xml:space="preserve"> um plano </w:t>
      </w:r>
      <w:r w:rsidRPr="00DB4077">
        <w:t>de gerenciamento d</w:t>
      </w:r>
      <w:r>
        <w:t>os riscos</w:t>
      </w:r>
      <w:r w:rsidRPr="00DB4077">
        <w:t xml:space="preserve"> </w:t>
      </w:r>
      <w:r w:rsidR="00BB61ED">
        <w:t>descrevendo como os processos de riscos serão estruturados e executados iniciando pela identificação dos riscos, suas análises qualitativa e quantitativa, seu plano de respostas e concluindo com a forma que os riscos serão controlados e monitorados.</w:t>
      </w:r>
    </w:p>
    <w:p w:rsidR="00BB61ED" w:rsidRDefault="00D873CE" w:rsidP="00D873CE">
      <w:r w:rsidRPr="00325F53">
        <w:t xml:space="preserve">O plano de </w:t>
      </w:r>
      <w:r>
        <w:t>gerenciamento dos riscos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 w:rsidR="00BB61ED">
        <w:t>e é um plano auxiliar do Plano de Gerenciamento de Projetos.</w:t>
      </w:r>
    </w:p>
    <w:p w:rsidR="00D873CE" w:rsidRPr="00325F53" w:rsidRDefault="00BB61ED" w:rsidP="00BB61ED">
      <w:r>
        <w:t xml:space="preserve">Tem como objetivo </w:t>
      </w:r>
      <w:r w:rsidR="00D873CE">
        <w:t>aumentar a probabilidade e o impacto dos eventos positivos</w:t>
      </w:r>
      <w:r>
        <w:t>,</w:t>
      </w:r>
      <w:r w:rsidR="00D873CE">
        <w:t xml:space="preserve"> reduzir a probabilidade e o impacto dos eventos negativos no projeto </w:t>
      </w:r>
      <w:r w:rsidR="00D873CE" w:rsidRPr="00325F53">
        <w:t>e</w:t>
      </w:r>
      <w:r w:rsidR="00D873CE">
        <w:t xml:space="preserve"> orientar a equipe do projeto sobre como os processos de riscos serão executados.</w:t>
      </w:r>
    </w:p>
    <w:p w:rsidR="00D873CE" w:rsidRDefault="00D873CE" w:rsidP="00DB4077">
      <w:pPr>
        <w:rPr>
          <w:rFonts w:cs="Arial"/>
        </w:rPr>
      </w:pPr>
    </w:p>
    <w:p w:rsidR="00DB4077" w:rsidRPr="00325F53" w:rsidRDefault="00BB61ED" w:rsidP="00DB4077">
      <w:pPr>
        <w:pStyle w:val="Heading1"/>
      </w:pPr>
      <w:bookmarkStart w:id="1" w:name="_Toc353747404"/>
      <w:bookmarkStart w:id="2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riscos</w:t>
      </w:r>
      <w:bookmarkEnd w:id="1"/>
      <w:r w:rsidR="00DB4077" w:rsidRPr="00325F53">
        <w:t xml:space="preserve"> </w:t>
      </w:r>
      <w:bookmarkEnd w:id="2"/>
    </w:p>
    <w:p w:rsidR="00DB4077" w:rsidRPr="00325F53" w:rsidRDefault="00DB4077" w:rsidP="00DB4077"/>
    <w:p w:rsidR="00DB4077" w:rsidRDefault="00DB4077" w:rsidP="00DB4077">
      <w:pPr>
        <w:pStyle w:val="Heading2"/>
      </w:pPr>
      <w:bookmarkStart w:id="3" w:name="_Toc353747405"/>
      <w:r>
        <w:t xml:space="preserve">Processos de </w:t>
      </w:r>
      <w:r w:rsidR="00043937">
        <w:t>Riscos</w:t>
      </w:r>
      <w:bookmarkEnd w:id="3"/>
    </w:p>
    <w:p w:rsidR="00DB4077" w:rsidRDefault="00DB4077" w:rsidP="00DB4077"/>
    <w:p w:rsidR="002D31AB" w:rsidRDefault="002D31AB" w:rsidP="00F116EA">
      <w:r>
        <w:t>Identificar os riscos</w:t>
      </w:r>
    </w:p>
    <w:p w:rsidR="00F116EA" w:rsidRDefault="002D31AB" w:rsidP="002D31AB">
      <w:pPr>
        <w:ind w:firstLine="708"/>
      </w:pPr>
      <w:r>
        <w:t>D</w:t>
      </w:r>
      <w:r w:rsidR="00F116EA">
        <w:t>eterminar quais risco</w:t>
      </w:r>
      <w:r>
        <w:t>s</w:t>
      </w:r>
      <w:r w:rsidR="00F116EA">
        <w:t xml:space="preserve"> podem afetar o projeto e documentar suas características.</w:t>
      </w:r>
    </w:p>
    <w:p w:rsidR="002D31AB" w:rsidRDefault="00F116EA" w:rsidP="00F116EA">
      <w:r>
        <w:t xml:space="preserve">Realizar a </w:t>
      </w:r>
      <w:r w:rsidR="002D31AB">
        <w:t>análise qualitativa dos riscos</w:t>
      </w:r>
    </w:p>
    <w:p w:rsidR="00F116EA" w:rsidRDefault="00F116EA" w:rsidP="002D31AB">
      <w:pPr>
        <w:ind w:firstLine="708"/>
      </w:pPr>
      <w:r>
        <w:t xml:space="preserve">Avaliar a exposição ao risco para priorizar os riscos que </w:t>
      </w:r>
      <w:r w:rsidR="00745142">
        <w:t>serão objetos</w:t>
      </w:r>
      <w:r>
        <w:t xml:space="preserve"> de análise ou ação adicional.</w:t>
      </w:r>
    </w:p>
    <w:p w:rsidR="002D31AB" w:rsidRDefault="00F116EA" w:rsidP="00F116EA">
      <w:r>
        <w:t>Realizar a análise quantitativa dos riscos</w:t>
      </w:r>
    </w:p>
    <w:p w:rsidR="00F116EA" w:rsidRDefault="00F116EA" w:rsidP="002D31AB">
      <w:pPr>
        <w:ind w:firstLine="708"/>
      </w:pPr>
      <w:r>
        <w:t>Efetuar a análise numérica do efeito dos riscos identificados nos objetivos gerais do projeto.</w:t>
      </w:r>
    </w:p>
    <w:p w:rsidR="002D31AB" w:rsidRDefault="00F116EA" w:rsidP="00F116EA">
      <w:r>
        <w:t>Planejar as respostas aos riscos</w:t>
      </w:r>
    </w:p>
    <w:p w:rsidR="00F116EA" w:rsidRDefault="002D31AB" w:rsidP="002D31AB">
      <w:pPr>
        <w:ind w:left="720"/>
      </w:pPr>
      <w:r>
        <w:t>Desenvolver opções e ações para aumentar as oportunidades e reduzir as ameaças aos objetivos do projeto.</w:t>
      </w:r>
    </w:p>
    <w:p w:rsidR="00D935DC" w:rsidRDefault="00D935DC" w:rsidP="00D935DC">
      <w:r>
        <w:t>Implementar respostas aos riscos</w:t>
      </w:r>
    </w:p>
    <w:p w:rsidR="00D935DC" w:rsidRDefault="00D935DC" w:rsidP="00D935DC">
      <w:r>
        <w:tab/>
        <w:t>Implementar as respostas planejadas em Planejar as respostas aos riscos</w:t>
      </w:r>
    </w:p>
    <w:p w:rsidR="002D31AB" w:rsidRDefault="00C06950" w:rsidP="00F116EA">
      <w:r>
        <w:t>Monitor</w:t>
      </w:r>
      <w:r w:rsidR="00F116EA">
        <w:t>ar os riscos</w:t>
      </w:r>
    </w:p>
    <w:p w:rsidR="004F1047" w:rsidRPr="00894132" w:rsidRDefault="00F116EA" w:rsidP="002D31AB">
      <w:pPr>
        <w:ind w:firstLine="708"/>
      </w:pPr>
      <w:r>
        <w:t>Monitorar e controlar os riscos durante o ciclo de vida do projeto.</w:t>
      </w:r>
    </w:p>
    <w:p w:rsidR="00DB4077" w:rsidRDefault="00DB4077" w:rsidP="00DB4077"/>
    <w:p w:rsidR="00DB403E" w:rsidRPr="00AA21AD" w:rsidRDefault="00DB403E" w:rsidP="00DB403E">
      <w:pPr>
        <w:pStyle w:val="Heading2"/>
      </w:pPr>
      <w:bookmarkStart w:id="4" w:name="_Toc353747406"/>
      <w:bookmarkStart w:id="5" w:name="_Toc319340140"/>
      <w:r w:rsidRPr="00795700">
        <w:t xml:space="preserve">Documentos padronizados de </w:t>
      </w:r>
      <w:r w:rsidR="00043937">
        <w:t>risco</w:t>
      </w:r>
      <w:bookmarkEnd w:id="4"/>
    </w:p>
    <w:p w:rsidR="000978FF" w:rsidRPr="000978FF" w:rsidRDefault="000978FF" w:rsidP="000978FF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0978FF" w:rsidRPr="000978FF" w:rsidTr="00C06950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0978FF" w:rsidRPr="000978FF" w:rsidRDefault="000978FF" w:rsidP="000978FF">
            <w:r w:rsidRPr="000978FF"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0978FF" w:rsidRPr="000978FF" w:rsidRDefault="000978FF" w:rsidP="000978FF">
            <w:r w:rsidRPr="000978FF"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0978FF" w:rsidRPr="000978FF" w:rsidRDefault="000978FF" w:rsidP="000978FF">
            <w:r w:rsidRPr="000978FF">
              <w:t>Template</w:t>
            </w:r>
          </w:p>
        </w:tc>
      </w:tr>
      <w:tr w:rsidR="000978FF" w:rsidRPr="000978FF" w:rsidTr="00C06950">
        <w:tc>
          <w:tcPr>
            <w:tcW w:w="2660" w:type="dxa"/>
          </w:tcPr>
          <w:p w:rsidR="000978FF" w:rsidRPr="000978FF" w:rsidRDefault="000978FF" w:rsidP="000978FF">
            <w:r w:rsidRPr="000978FF">
              <w:t>Plano de Gerenciamento dos riscos</w:t>
            </w:r>
          </w:p>
        </w:tc>
        <w:tc>
          <w:tcPr>
            <w:tcW w:w="4536" w:type="dxa"/>
          </w:tcPr>
          <w:p w:rsidR="000978FF" w:rsidRPr="000978FF" w:rsidRDefault="000978FF" w:rsidP="000978FF">
            <w:r w:rsidRPr="000978FF">
              <w:t xml:space="preserve">O Plano de Gerenciamento dos riscos tem como objetivo aumentar a probabilidade e o impacto dos eventos positivos, reduzir a probabilidade e </w:t>
            </w:r>
            <w:r w:rsidRPr="000978FF">
              <w:lastRenderedPageBreak/>
              <w:t>o impacto dos eventos negativos no projeto e orientar a equipe do projeto sobre como os processos de riscos serão executados.</w:t>
            </w:r>
          </w:p>
        </w:tc>
        <w:tc>
          <w:tcPr>
            <w:tcW w:w="1701" w:type="dxa"/>
          </w:tcPr>
          <w:p w:rsidR="000978FF" w:rsidRPr="000978FF" w:rsidRDefault="00C06950" w:rsidP="000978FF">
            <w:hyperlink r:id="rId8" w:tooltip="Plano de gerenciamento dos riscos.docx" w:history="1">
              <w:r w:rsidR="000978FF" w:rsidRPr="000978FF">
                <w:rPr>
                  <w:rStyle w:val="Hyperlink"/>
                </w:rPr>
                <w:t>Plano de gerenciamento dos riscos.docx</w:t>
              </w:r>
            </w:hyperlink>
          </w:p>
        </w:tc>
      </w:tr>
      <w:tr w:rsidR="000978FF" w:rsidRPr="000978FF" w:rsidTr="00C06950">
        <w:tc>
          <w:tcPr>
            <w:tcW w:w="2660" w:type="dxa"/>
          </w:tcPr>
          <w:p w:rsidR="000978FF" w:rsidRPr="000978FF" w:rsidRDefault="000978FF" w:rsidP="000978FF">
            <w:r w:rsidRPr="000978FF">
              <w:t>Registro dos riscos</w:t>
            </w:r>
          </w:p>
        </w:tc>
        <w:tc>
          <w:tcPr>
            <w:tcW w:w="4536" w:type="dxa"/>
          </w:tcPr>
          <w:p w:rsidR="000978FF" w:rsidRPr="000978FF" w:rsidRDefault="000978FF" w:rsidP="000978FF">
            <w:r w:rsidRPr="000978FF">
              <w:t>O registro dos riscos é iniciado no processo Identificar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  <w:tc>
          <w:tcPr>
            <w:tcW w:w="1701" w:type="dxa"/>
          </w:tcPr>
          <w:p w:rsidR="000978FF" w:rsidRPr="000978FF" w:rsidRDefault="00C06950" w:rsidP="000978FF">
            <w:hyperlink r:id="rId9" w:tooltip="Registro dos riscos.xlsx" w:history="1">
              <w:r w:rsidR="000978FF" w:rsidRPr="000978FF">
                <w:rPr>
                  <w:rStyle w:val="Hyperlink"/>
                </w:rPr>
                <w:t>Registro dos riscos.xlsx</w:t>
              </w:r>
            </w:hyperlink>
          </w:p>
        </w:tc>
      </w:tr>
    </w:tbl>
    <w:p w:rsidR="00DB403E" w:rsidRDefault="00DB403E" w:rsidP="00DB403E"/>
    <w:p w:rsidR="00DB403E" w:rsidRPr="00894132" w:rsidRDefault="00DB403E" w:rsidP="00DB403E"/>
    <w:p w:rsidR="00DB403E" w:rsidRDefault="00DB403E" w:rsidP="00DB403E">
      <w:pPr>
        <w:pStyle w:val="Heading2"/>
      </w:pPr>
      <w:bookmarkStart w:id="6" w:name="_Toc319340146"/>
      <w:bookmarkStart w:id="7" w:name="_Toc353747407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6"/>
      <w:bookmarkEnd w:id="7"/>
    </w:p>
    <w:p w:rsidR="000978FF" w:rsidRPr="000978FF" w:rsidRDefault="000978FF" w:rsidP="000978FF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0978FF" w:rsidRPr="000978FF" w:rsidTr="00C06950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:rsidR="000978FF" w:rsidRPr="000978FF" w:rsidRDefault="000978FF" w:rsidP="000978FF">
            <w:r w:rsidRPr="000978FF"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:rsidR="000978FF" w:rsidRPr="000978FF" w:rsidRDefault="000978FF" w:rsidP="000978FF">
            <w:r w:rsidRPr="000978FF">
              <w:t>Responsabilidades</w:t>
            </w:r>
          </w:p>
        </w:tc>
      </w:tr>
      <w:tr w:rsidR="000978FF" w:rsidRPr="000978FF" w:rsidTr="00C06950">
        <w:tc>
          <w:tcPr>
            <w:tcW w:w="2943" w:type="dxa"/>
          </w:tcPr>
          <w:p w:rsidR="000978FF" w:rsidRPr="000978FF" w:rsidRDefault="000978FF" w:rsidP="000978FF">
            <w:r w:rsidRPr="000978FF">
              <w:t>GP</w:t>
            </w:r>
            <w:r>
              <w:t>-Sr. Montes de Rocha</w:t>
            </w:r>
          </w:p>
        </w:tc>
        <w:tc>
          <w:tcPr>
            <w:tcW w:w="5954" w:type="dxa"/>
          </w:tcPr>
          <w:p w:rsidR="000978FF" w:rsidRPr="000978FF" w:rsidRDefault="000978FF" w:rsidP="000978FF">
            <w:r w:rsidRPr="000978FF">
              <w:t>Certificar que os riscos foram identificados e tratados de modo a aumentar a probabilidade e o impacto dos eventos positivos, reduzir a probabilidade e o impacto dos eventos negativos no projeto.</w:t>
            </w:r>
          </w:p>
          <w:p w:rsidR="000978FF" w:rsidRPr="000978FF" w:rsidRDefault="000978FF" w:rsidP="000978FF">
            <w:r w:rsidRPr="000978FF">
              <w:t>Monitorar os riscos conforme descrito neste plano.</w:t>
            </w:r>
          </w:p>
          <w:p w:rsidR="000978FF" w:rsidRPr="000978FF" w:rsidRDefault="000978FF" w:rsidP="000978FF">
            <w:r w:rsidRPr="000978FF">
              <w:t>Divulgar informações pertinentes aos riscos do projeto</w:t>
            </w:r>
          </w:p>
        </w:tc>
      </w:tr>
      <w:tr w:rsidR="000978FF" w:rsidRPr="000978FF" w:rsidTr="00C06950">
        <w:tc>
          <w:tcPr>
            <w:tcW w:w="2943" w:type="dxa"/>
          </w:tcPr>
          <w:p w:rsidR="000978FF" w:rsidRPr="000978FF" w:rsidRDefault="000978FF" w:rsidP="000978FF">
            <w:r w:rsidRPr="000978FF">
              <w:t>Advogado</w:t>
            </w:r>
          </w:p>
        </w:tc>
        <w:tc>
          <w:tcPr>
            <w:tcW w:w="5954" w:type="dxa"/>
          </w:tcPr>
          <w:p w:rsidR="000978FF" w:rsidRPr="000978FF" w:rsidRDefault="000978FF" w:rsidP="000978FF">
            <w:r w:rsidRPr="000978FF">
              <w:t>Assessorar juridicamente o GP em relação às decisões contratuais relacionadas aos riscos</w:t>
            </w:r>
          </w:p>
        </w:tc>
      </w:tr>
      <w:tr w:rsidR="000978FF" w:rsidRPr="000978FF" w:rsidTr="00C06950">
        <w:tc>
          <w:tcPr>
            <w:tcW w:w="2943" w:type="dxa"/>
          </w:tcPr>
          <w:p w:rsidR="000978FF" w:rsidRPr="000978FF" w:rsidRDefault="000978FF" w:rsidP="000978FF">
            <w:r>
              <w:t>Comitê de Projetos-Sra. Montes de Rocha/Sr. Montes de Rocha</w:t>
            </w:r>
          </w:p>
        </w:tc>
        <w:tc>
          <w:tcPr>
            <w:tcW w:w="5954" w:type="dxa"/>
          </w:tcPr>
          <w:p w:rsidR="000978FF" w:rsidRPr="000978FF" w:rsidRDefault="000978FF" w:rsidP="000978FF">
            <w:r w:rsidRPr="000978FF">
              <w:t>Aprovar o plano de gerenciamento de riscos e suas reservas de contingências.</w:t>
            </w:r>
          </w:p>
          <w:p w:rsidR="000978FF" w:rsidRPr="000978FF" w:rsidRDefault="000978FF" w:rsidP="000978FF">
            <w:r w:rsidRPr="000978FF">
              <w:t>Aprovar o uso das reservas de contingência.</w:t>
            </w:r>
          </w:p>
        </w:tc>
      </w:tr>
      <w:tr w:rsidR="000978FF" w:rsidRPr="000978FF" w:rsidTr="00C06950">
        <w:tc>
          <w:tcPr>
            <w:tcW w:w="2943" w:type="dxa"/>
          </w:tcPr>
          <w:p w:rsidR="000978FF" w:rsidRPr="000978FF" w:rsidRDefault="000978FF" w:rsidP="000978FF">
            <w:r>
              <w:t>Sr. Rocha</w:t>
            </w:r>
          </w:p>
        </w:tc>
        <w:tc>
          <w:tcPr>
            <w:tcW w:w="5954" w:type="dxa"/>
          </w:tcPr>
          <w:p w:rsidR="000978FF" w:rsidRPr="000978FF" w:rsidRDefault="000978FF" w:rsidP="000978FF">
            <w:r>
              <w:t>Monitorar os gatilhos dos riscos e acionar os planos de respostas sempre que necessário</w:t>
            </w:r>
          </w:p>
        </w:tc>
      </w:tr>
      <w:tr w:rsidR="000978FF" w:rsidRPr="000978FF" w:rsidTr="00C06950">
        <w:tc>
          <w:tcPr>
            <w:tcW w:w="2943" w:type="dxa"/>
          </w:tcPr>
          <w:p w:rsidR="000978FF" w:rsidRDefault="000978FF" w:rsidP="000978FF">
            <w:r>
              <w:t>Mestre de Obras</w:t>
            </w:r>
          </w:p>
        </w:tc>
        <w:tc>
          <w:tcPr>
            <w:tcW w:w="5954" w:type="dxa"/>
          </w:tcPr>
          <w:p w:rsidR="000978FF" w:rsidRDefault="000978FF" w:rsidP="000978FF">
            <w:r>
              <w:t>Notificar sempre que novos riscos sejam identificados</w:t>
            </w:r>
          </w:p>
        </w:tc>
      </w:tr>
    </w:tbl>
    <w:p w:rsidR="000978FF" w:rsidRDefault="000978FF" w:rsidP="00DB403E"/>
    <w:p w:rsidR="003523CA" w:rsidRPr="00AA21AD" w:rsidRDefault="003523CA" w:rsidP="003523CA">
      <w:pPr>
        <w:pStyle w:val="Heading2"/>
      </w:pPr>
      <w:bookmarkStart w:id="8" w:name="_Toc341694032"/>
      <w:bookmarkStart w:id="9" w:name="_Toc417921704"/>
      <w:bookmarkStart w:id="10" w:name="_Toc434482343"/>
      <w:r w:rsidRPr="00AA21AD">
        <w:t xml:space="preserve">Ferramentas </w:t>
      </w:r>
      <w:bookmarkEnd w:id="8"/>
      <w:bookmarkEnd w:id="9"/>
      <w:bookmarkEnd w:id="10"/>
      <w:r>
        <w:t>usadas</w:t>
      </w:r>
    </w:p>
    <w:p w:rsidR="000978FF" w:rsidRPr="000978FF" w:rsidRDefault="000978FF" w:rsidP="000978FF">
      <w:pPr>
        <w:rPr>
          <w:rFonts w:cs="Arial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0978FF" w:rsidRPr="000978FF" w:rsidTr="00C06950">
        <w:trPr>
          <w:trHeight w:val="170"/>
        </w:trPr>
        <w:tc>
          <w:tcPr>
            <w:tcW w:w="1702" w:type="dxa"/>
            <w:shd w:val="clear" w:color="auto" w:fill="DBE5F1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Responsável</w:t>
            </w:r>
          </w:p>
        </w:tc>
      </w:tr>
      <w:tr w:rsidR="000978FF" w:rsidRPr="000978FF" w:rsidTr="00C06950">
        <w:tc>
          <w:tcPr>
            <w:tcW w:w="1702" w:type="dxa"/>
            <w:shd w:val="clear" w:color="auto" w:fill="auto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Brainsto</w:t>
            </w:r>
            <w:r>
              <w:rPr>
                <w:rFonts w:cs="Arial"/>
              </w:rPr>
              <w:t>r</w:t>
            </w:r>
            <w:r w:rsidRPr="000978FF">
              <w:rPr>
                <w:rFonts w:cs="Arial"/>
              </w:rPr>
              <w:t>ming</w:t>
            </w:r>
          </w:p>
        </w:tc>
        <w:tc>
          <w:tcPr>
            <w:tcW w:w="2930" w:type="dxa"/>
            <w:shd w:val="clear" w:color="auto" w:fill="auto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Será usado para identificar riscos</w:t>
            </w:r>
          </w:p>
        </w:tc>
        <w:tc>
          <w:tcPr>
            <w:tcW w:w="2117" w:type="dxa"/>
            <w:shd w:val="clear" w:color="auto" w:fill="auto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No início do projeto e sempre que for necessário revisar os riscos identificados</w:t>
            </w:r>
          </w:p>
        </w:tc>
        <w:tc>
          <w:tcPr>
            <w:tcW w:w="1971" w:type="dxa"/>
            <w:shd w:val="clear" w:color="auto" w:fill="auto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Gerente do Projeto</w:t>
            </w:r>
          </w:p>
        </w:tc>
      </w:tr>
    </w:tbl>
    <w:p w:rsidR="004F5F48" w:rsidRDefault="004F5F48" w:rsidP="0045550E"/>
    <w:bookmarkEnd w:id="5"/>
    <w:p w:rsidR="00EF4970" w:rsidRDefault="00EF4970" w:rsidP="003D377B"/>
    <w:p w:rsidR="002D31AB" w:rsidRDefault="002D31AB" w:rsidP="002D31AB">
      <w:pPr>
        <w:pStyle w:val="Heading1"/>
      </w:pPr>
      <w:bookmarkStart w:id="11" w:name="_Toc353747408"/>
      <w:r>
        <w:t>Identificar os riscos</w:t>
      </w:r>
      <w:bookmarkEnd w:id="11"/>
    </w:p>
    <w:p w:rsidR="000978FF" w:rsidRDefault="000978FF" w:rsidP="000978FF">
      <w:r w:rsidRPr="000978FF">
        <w:t>Será usado o Brainstorming para identificar os riscos do projeto.</w:t>
      </w:r>
    </w:p>
    <w:p w:rsidR="000978FF" w:rsidRDefault="000978FF" w:rsidP="000978FF">
      <w:r>
        <w:lastRenderedPageBreak/>
        <w:t>Participará do Brainstorming o Sr. Montes de Rocha (GP), Sra. Montes de Rocha (Especificadora), o Sr. Rocha (Sogro e Profundo conhecedor de reformas)</w:t>
      </w:r>
      <w:r w:rsidR="00DE34DD">
        <w:t>,</w:t>
      </w:r>
      <w:r>
        <w:t xml:space="preserve"> o Mestre de Obras contratado (José)</w:t>
      </w:r>
      <w:r w:rsidR="00DE34DD">
        <w:t xml:space="preserve"> e uma Arquiteta especialmente convidada para o brainstorming</w:t>
      </w:r>
      <w:r>
        <w:t>.</w:t>
      </w:r>
    </w:p>
    <w:p w:rsidR="000978FF" w:rsidRPr="000978FF" w:rsidRDefault="00DE34DD" w:rsidP="000978FF">
      <w:r>
        <w:t>O Sr. Montes de Rocha fará a coordenação do Brainstorming e a coleta dos riscos usando a planilha de Registro dos Riscos citada nos documentos padronizados.</w:t>
      </w:r>
    </w:p>
    <w:p w:rsidR="002D31AB" w:rsidRDefault="002D31AB" w:rsidP="002D31AB"/>
    <w:p w:rsidR="000002DC" w:rsidRDefault="000002DC" w:rsidP="002D31AB"/>
    <w:p w:rsidR="000002DC" w:rsidRDefault="000002DC" w:rsidP="000002DC">
      <w:pPr>
        <w:pStyle w:val="Heading2"/>
      </w:pPr>
      <w:bookmarkStart w:id="12" w:name="_Toc353747409"/>
      <w:r>
        <w:t>EAR (Estrutura Analítica dos Riscos)</w:t>
      </w:r>
      <w:bookmarkEnd w:id="12"/>
    </w:p>
    <w:p w:rsidR="000002DC" w:rsidRDefault="00DE34DD" w:rsidP="00DE34DD">
      <w:r>
        <w:t>As categorias serão agrupadas em:</w:t>
      </w:r>
    </w:p>
    <w:p w:rsidR="00DE34DD" w:rsidRDefault="00DE34DD" w:rsidP="00DE34DD">
      <w:pPr>
        <w:pStyle w:val="ListParagraph"/>
        <w:numPr>
          <w:ilvl w:val="0"/>
          <w:numId w:val="4"/>
        </w:numPr>
      </w:pPr>
      <w:r>
        <w:t>Organizacional: todos os riscos estratégicos relacionados as decisões do projeto</w:t>
      </w:r>
    </w:p>
    <w:p w:rsidR="00DE34DD" w:rsidRDefault="00DE34DD" w:rsidP="00DE34DD">
      <w:pPr>
        <w:pStyle w:val="ListParagraph"/>
        <w:numPr>
          <w:ilvl w:val="0"/>
          <w:numId w:val="4"/>
        </w:numPr>
      </w:pPr>
      <w:r>
        <w:t>Gerenciamento do projeto: todos os riscos relacionados a gestão do projeto</w:t>
      </w:r>
    </w:p>
    <w:p w:rsidR="00DE34DD" w:rsidRDefault="00DE34DD" w:rsidP="00DE34DD">
      <w:pPr>
        <w:pStyle w:val="ListParagraph"/>
        <w:numPr>
          <w:ilvl w:val="0"/>
          <w:numId w:val="4"/>
        </w:numPr>
      </w:pPr>
      <w:r>
        <w:t>Técnico: Todos os riscos relacionados a reforma (Materiais, Equipamentos e Serviços relacionados a reforma)</w:t>
      </w:r>
    </w:p>
    <w:p w:rsidR="00DE34DD" w:rsidRDefault="00DE34DD" w:rsidP="00DE34DD">
      <w:pPr>
        <w:pStyle w:val="ListParagraph"/>
        <w:numPr>
          <w:ilvl w:val="0"/>
          <w:numId w:val="4"/>
        </w:numPr>
      </w:pPr>
      <w:r>
        <w:t>Externo: Riscos relacionadas as entidades externas como vizinhança, órgãos reguladores, fiscais, condições climáticas, ...</w:t>
      </w:r>
    </w:p>
    <w:p w:rsidR="00DE34DD" w:rsidRDefault="00DE34DD" w:rsidP="00DE34DD"/>
    <w:p w:rsidR="000002DC" w:rsidRDefault="00DE34DD" w:rsidP="000002DC">
      <w:r>
        <w:rPr>
          <w:noProof/>
          <w:lang w:eastAsia="pt-BR"/>
        </w:rPr>
        <w:drawing>
          <wp:inline distT="0" distB="0" distL="0" distR="0" wp14:anchorId="49F66F4E" wp14:editId="0E18D72F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002DC" w:rsidRDefault="000002DC" w:rsidP="000002DC"/>
    <w:p w:rsidR="000002DC" w:rsidRDefault="000002DC" w:rsidP="002D31AB"/>
    <w:p w:rsidR="00D92F01" w:rsidRDefault="00D92F01" w:rsidP="00D92F01">
      <w:pPr>
        <w:pStyle w:val="Heading2"/>
      </w:pPr>
      <w:bookmarkStart w:id="13" w:name="_Toc353747410"/>
      <w:r>
        <w:t>R</w:t>
      </w:r>
      <w:r w:rsidRPr="000E7D97">
        <w:t>iscos</w:t>
      </w:r>
      <w:bookmarkEnd w:id="13"/>
    </w:p>
    <w:p w:rsidR="00DE34DD" w:rsidRPr="00DE34DD" w:rsidRDefault="00DE34DD" w:rsidP="00DE34DD">
      <w:r w:rsidRPr="00DE34DD">
        <w:t xml:space="preserve">Os riscos estão detalhados no </w:t>
      </w:r>
      <w:hyperlink r:id="rId15" w:tooltip="Registro dos riscos.xlsx" w:history="1">
        <w:r w:rsidRPr="00DE34DD">
          <w:rPr>
            <w:rStyle w:val="Hyperlink"/>
          </w:rPr>
          <w:t>Registro dos riscos</w:t>
        </w:r>
      </w:hyperlink>
      <w:r w:rsidRPr="00DE34DD">
        <w:t xml:space="preserve"> em anexo.</w:t>
      </w:r>
    </w:p>
    <w:p w:rsidR="00D92F01" w:rsidRPr="00894132" w:rsidRDefault="00D92F01" w:rsidP="00D92F01"/>
    <w:p w:rsidR="002D31AB" w:rsidRDefault="002D31AB" w:rsidP="002D31AB"/>
    <w:p w:rsidR="002D31AB" w:rsidRDefault="002D31AB" w:rsidP="0095233A">
      <w:pPr>
        <w:pStyle w:val="Heading1"/>
      </w:pPr>
      <w:bookmarkStart w:id="14" w:name="_Toc353747411"/>
      <w:r>
        <w:t>Realizar a análise qualitativa dos riscos</w:t>
      </w:r>
      <w:bookmarkEnd w:id="14"/>
    </w:p>
    <w:p w:rsidR="002D31AB" w:rsidRDefault="00DE34DD" w:rsidP="002D31AB">
      <w:r>
        <w:t>Para a análise qualitativa serão usados critérios baseados nas definições de probabilidade e impacto dos riscos.</w:t>
      </w:r>
    </w:p>
    <w:p w:rsidR="00D92F01" w:rsidRDefault="00D92F01" w:rsidP="00D92F01">
      <w:pPr>
        <w:pStyle w:val="Heading2"/>
      </w:pPr>
      <w:bookmarkStart w:id="15" w:name="_Toc353747412"/>
      <w:r w:rsidRPr="00510026">
        <w:lastRenderedPageBreak/>
        <w:t>Definições de probabilidade e impacto dos riscos</w:t>
      </w:r>
      <w:bookmarkEnd w:id="15"/>
    </w:p>
    <w:p w:rsidR="00D92F01" w:rsidRPr="00D21C0D" w:rsidRDefault="00D92F01" w:rsidP="00DE34DD"/>
    <w:p w:rsidR="00DE34DD" w:rsidRPr="00DE34DD" w:rsidRDefault="00DE34DD" w:rsidP="00DE34DD"/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1266"/>
      </w:tblGrid>
      <w:tr w:rsidR="00DE34DD" w:rsidRPr="00DE34DD" w:rsidTr="00C06950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:rsidR="00DE34DD" w:rsidRPr="00DE34DD" w:rsidRDefault="00DE34DD" w:rsidP="00DE34DD">
            <w:pPr>
              <w:rPr>
                <w:b/>
                <w:bCs/>
              </w:rPr>
            </w:pPr>
            <w:r w:rsidRPr="00DE34DD">
              <w:rPr>
                <w:b/>
                <w:bCs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:rsidR="00DE34DD" w:rsidRPr="00DE34DD" w:rsidRDefault="00DE34DD" w:rsidP="00DE34DD">
            <w:pPr>
              <w:rPr>
                <w:b/>
                <w:bCs/>
              </w:rPr>
            </w:pPr>
            <w:r w:rsidRPr="00DE34DD">
              <w:rPr>
                <w:b/>
                <w:bCs/>
              </w:rPr>
              <w:t>% de certeza</w:t>
            </w:r>
          </w:p>
        </w:tc>
      </w:tr>
      <w:tr w:rsidR="00DE34DD" w:rsidRPr="00DE34DD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1-Muito baixa</w:t>
            </w:r>
          </w:p>
        </w:tc>
        <w:tc>
          <w:tcPr>
            <w:tcW w:w="1341" w:type="dxa"/>
            <w:vAlign w:val="bottom"/>
          </w:tcPr>
          <w:p w:rsidR="00DE34DD" w:rsidRPr="00DE34DD" w:rsidRDefault="00DE34DD" w:rsidP="00DE34DD">
            <w:r w:rsidRPr="00DE34DD">
              <w:t>0 a 20%</w:t>
            </w:r>
          </w:p>
        </w:tc>
      </w:tr>
      <w:tr w:rsidR="00DE34DD" w:rsidRPr="00DE34DD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2-Baixa</w:t>
            </w:r>
          </w:p>
        </w:tc>
        <w:tc>
          <w:tcPr>
            <w:tcW w:w="1341" w:type="dxa"/>
            <w:vAlign w:val="bottom"/>
          </w:tcPr>
          <w:p w:rsidR="00DE34DD" w:rsidRPr="00DE34DD" w:rsidRDefault="00DE34DD" w:rsidP="00DE34DD">
            <w:r w:rsidRPr="00DE34DD">
              <w:t>20 a 40%</w:t>
            </w:r>
          </w:p>
        </w:tc>
      </w:tr>
      <w:tr w:rsidR="00DE34DD" w:rsidRPr="00DE34DD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3-Média</w:t>
            </w:r>
          </w:p>
        </w:tc>
        <w:tc>
          <w:tcPr>
            <w:tcW w:w="1341" w:type="dxa"/>
            <w:vAlign w:val="bottom"/>
          </w:tcPr>
          <w:p w:rsidR="00DE34DD" w:rsidRPr="00DE34DD" w:rsidRDefault="00DE34DD" w:rsidP="00DE34DD">
            <w:r w:rsidRPr="00DE34DD">
              <w:t>40 a 60%</w:t>
            </w:r>
          </w:p>
        </w:tc>
      </w:tr>
      <w:tr w:rsidR="00DE34DD" w:rsidRPr="00DE34DD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4-Alta</w:t>
            </w:r>
          </w:p>
        </w:tc>
        <w:tc>
          <w:tcPr>
            <w:tcW w:w="1341" w:type="dxa"/>
            <w:vAlign w:val="bottom"/>
          </w:tcPr>
          <w:p w:rsidR="00DE34DD" w:rsidRPr="00DE34DD" w:rsidRDefault="00DE34DD" w:rsidP="00DE34DD">
            <w:r w:rsidRPr="00DE34DD">
              <w:t>60 a 80%</w:t>
            </w:r>
          </w:p>
        </w:tc>
      </w:tr>
      <w:tr w:rsidR="00DE34DD" w:rsidRPr="00DE34DD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5-Muito Alta</w:t>
            </w:r>
          </w:p>
        </w:tc>
        <w:tc>
          <w:tcPr>
            <w:tcW w:w="1341" w:type="dxa"/>
            <w:vAlign w:val="bottom"/>
          </w:tcPr>
          <w:p w:rsidR="00DE34DD" w:rsidRPr="00DE34DD" w:rsidRDefault="00DE34DD" w:rsidP="00DE34DD">
            <w:r w:rsidRPr="00DE34DD">
              <w:t>&gt; 80%</w:t>
            </w:r>
          </w:p>
        </w:tc>
      </w:tr>
    </w:tbl>
    <w:p w:rsidR="00DE34DD" w:rsidRPr="00DE34DD" w:rsidRDefault="00DE34DD" w:rsidP="00DE34DD"/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E34DD" w:rsidRPr="00DE34DD" w:rsidTr="00C06950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DE34DD" w:rsidRPr="00DE34DD" w:rsidRDefault="00DE34DD" w:rsidP="00DE34DD">
            <w:pPr>
              <w:rPr>
                <w:b/>
                <w:bCs/>
              </w:rPr>
            </w:pPr>
            <w:r w:rsidRPr="00DE34DD">
              <w:rPr>
                <w:b/>
                <w:bCs/>
              </w:rPr>
              <w:t>Impacto</w:t>
            </w:r>
          </w:p>
        </w:tc>
      </w:tr>
      <w:tr w:rsidR="00DE34DD" w:rsidRPr="00DE34DD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1-Muito baixo</w:t>
            </w:r>
          </w:p>
        </w:tc>
      </w:tr>
      <w:tr w:rsidR="00DE34DD" w:rsidRPr="00DE34DD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2-Baixo</w:t>
            </w:r>
          </w:p>
        </w:tc>
      </w:tr>
      <w:tr w:rsidR="00DE34DD" w:rsidRPr="00DE34DD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3-Médio</w:t>
            </w:r>
          </w:p>
        </w:tc>
      </w:tr>
      <w:tr w:rsidR="00DE34DD" w:rsidRPr="00DE34DD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4-Alto</w:t>
            </w:r>
          </w:p>
        </w:tc>
      </w:tr>
      <w:tr w:rsidR="00DE34DD" w:rsidRPr="00DE34DD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5-Muito Alto</w:t>
            </w:r>
          </w:p>
        </w:tc>
      </w:tr>
    </w:tbl>
    <w:p w:rsidR="00DE34DD" w:rsidRPr="00DE34DD" w:rsidRDefault="00DE34DD" w:rsidP="00DE34DD"/>
    <w:p w:rsidR="00DE34DD" w:rsidRPr="00DE34DD" w:rsidRDefault="00DE34DD" w:rsidP="00DE34DD">
      <w:r w:rsidRPr="00DE34DD">
        <w:t>O impacto varia de acordo com a área impactada. Veja o quadro abaixo orientando como classificar o impacto.</w:t>
      </w:r>
    </w:p>
    <w:p w:rsidR="00DE34DD" w:rsidRPr="00DE34DD" w:rsidRDefault="00DE34DD" w:rsidP="00DE34DD">
      <w:r w:rsidRPr="00DE34DD">
        <w:t>Quando um risco impactar mais de uma área, deverá ser usada a área mais impactada.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"/>
        <w:gridCol w:w="1426"/>
        <w:gridCol w:w="1823"/>
        <w:gridCol w:w="2044"/>
        <w:gridCol w:w="2009"/>
        <w:gridCol w:w="1576"/>
      </w:tblGrid>
      <w:tr w:rsidR="00DE34DD" w:rsidRPr="00DE34DD" w:rsidTr="00C06950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:rsidR="00DE34DD" w:rsidRPr="00DE34DD" w:rsidRDefault="00DE34DD" w:rsidP="00DE34DD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Muito baixo</w:t>
            </w:r>
          </w:p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Baixo</w:t>
            </w:r>
          </w:p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Médio</w:t>
            </w:r>
          </w:p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Alto</w:t>
            </w:r>
          </w:p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Muito alto</w:t>
            </w:r>
          </w:p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5)</w:t>
            </w:r>
          </w:p>
        </w:tc>
      </w:tr>
      <w:tr w:rsidR="00DE34DD" w:rsidRPr="00DE34DD" w:rsidTr="00C06950">
        <w:tc>
          <w:tcPr>
            <w:tcW w:w="0" w:type="auto"/>
            <w:shd w:val="clear" w:color="auto" w:fill="DBE5F1" w:themeFill="accent1" w:themeFillTint="33"/>
            <w:vAlign w:val="center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Custo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>Até 2% no orçamento</w:t>
            </w:r>
          </w:p>
        </w:tc>
        <w:tc>
          <w:tcPr>
            <w:tcW w:w="1823" w:type="dxa"/>
          </w:tcPr>
          <w:p w:rsidR="00DE34DD" w:rsidRPr="00DE34DD" w:rsidRDefault="00DE34DD" w:rsidP="00DE34DD">
            <w:r w:rsidRPr="00DE34DD">
              <w:t>De 2 a 5% no orçamento</w:t>
            </w:r>
          </w:p>
        </w:tc>
        <w:tc>
          <w:tcPr>
            <w:tcW w:w="2044" w:type="dxa"/>
          </w:tcPr>
          <w:p w:rsidR="00DE34DD" w:rsidRPr="00DE34DD" w:rsidRDefault="00DE34DD" w:rsidP="00DE34DD">
            <w:r w:rsidRPr="00DE34DD">
              <w:t>De 5 a 8% no orçamento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>De 8 a 10% no orçamento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>Acima de 10% no orçamento</w:t>
            </w:r>
          </w:p>
        </w:tc>
      </w:tr>
      <w:tr w:rsidR="00DE34DD" w:rsidRPr="00DE34DD" w:rsidTr="00C06950">
        <w:tc>
          <w:tcPr>
            <w:tcW w:w="0" w:type="auto"/>
            <w:shd w:val="clear" w:color="auto" w:fill="DBE5F1" w:themeFill="accent1" w:themeFillTint="33"/>
            <w:vAlign w:val="center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Tempo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>Até 2% no prazo total</w:t>
            </w:r>
          </w:p>
        </w:tc>
        <w:tc>
          <w:tcPr>
            <w:tcW w:w="1823" w:type="dxa"/>
          </w:tcPr>
          <w:p w:rsidR="00DE34DD" w:rsidRPr="00DE34DD" w:rsidRDefault="00DE34DD" w:rsidP="00DE34DD">
            <w:r w:rsidRPr="00DE34DD">
              <w:t>De 2 a 5% no prazo</w:t>
            </w:r>
          </w:p>
        </w:tc>
        <w:tc>
          <w:tcPr>
            <w:tcW w:w="2044" w:type="dxa"/>
          </w:tcPr>
          <w:p w:rsidR="00DE34DD" w:rsidRPr="00DE34DD" w:rsidRDefault="00DE34DD" w:rsidP="00DE34DD">
            <w:r w:rsidRPr="00DE34DD">
              <w:t>De 5 a 8% no prazo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>De 8 a 10% no prazo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>Acima de 10% no prazo</w:t>
            </w:r>
          </w:p>
        </w:tc>
      </w:tr>
      <w:tr w:rsidR="00DE34DD" w:rsidRPr="00DE34DD" w:rsidTr="00C06950">
        <w:tc>
          <w:tcPr>
            <w:tcW w:w="0" w:type="auto"/>
            <w:shd w:val="clear" w:color="auto" w:fill="DBE5F1" w:themeFill="accent1" w:themeFillTint="33"/>
            <w:vAlign w:val="center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Escopo</w:t>
            </w:r>
          </w:p>
        </w:tc>
        <w:tc>
          <w:tcPr>
            <w:tcW w:w="0" w:type="auto"/>
          </w:tcPr>
          <w:p w:rsidR="00DE34DD" w:rsidRPr="00DE34DD" w:rsidRDefault="00DE34DD" w:rsidP="00DE34DD"/>
        </w:tc>
        <w:tc>
          <w:tcPr>
            <w:tcW w:w="1823" w:type="dxa"/>
          </w:tcPr>
          <w:p w:rsidR="00DE34DD" w:rsidRPr="00DE34DD" w:rsidRDefault="00DE34DD" w:rsidP="00DE34DD">
            <w:r w:rsidRPr="00DE34DD">
              <w:t>Mudança impactará no custo</w:t>
            </w:r>
          </w:p>
        </w:tc>
        <w:tc>
          <w:tcPr>
            <w:tcW w:w="2044" w:type="dxa"/>
          </w:tcPr>
          <w:p w:rsidR="00DE34DD" w:rsidRPr="00DE34DD" w:rsidRDefault="00DE34DD" w:rsidP="00DE34DD">
            <w:r w:rsidRPr="00DE34DD">
              <w:t xml:space="preserve">Mudança impactará no custo e no tempo 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 xml:space="preserve">Mudança impactará no custo, tempo e qualidade </w:t>
            </w:r>
          </w:p>
        </w:tc>
        <w:tc>
          <w:tcPr>
            <w:tcW w:w="0" w:type="auto"/>
          </w:tcPr>
          <w:p w:rsidR="00DE34DD" w:rsidRPr="00DE34DD" w:rsidRDefault="00DE34DD" w:rsidP="00DE34DD"/>
        </w:tc>
      </w:tr>
    </w:tbl>
    <w:p w:rsidR="00DE34DD" w:rsidRPr="00DE34DD" w:rsidRDefault="00DE34DD" w:rsidP="00DE34DD"/>
    <w:p w:rsidR="00DE34DD" w:rsidRPr="00DE34DD" w:rsidRDefault="00DE34DD" w:rsidP="00DE34DD"/>
    <w:p w:rsidR="00DE34DD" w:rsidRPr="00DE34DD" w:rsidRDefault="00DE34DD" w:rsidP="00DE34DD">
      <w:r w:rsidRPr="00DE34DD">
        <w:t>O grau do risco (G = I x P) está definido na matriz de probabilidade x impacto demonstrada abaixo.</w:t>
      </w:r>
    </w:p>
    <w:p w:rsidR="00DE34DD" w:rsidRPr="00DE34DD" w:rsidRDefault="00DE34DD" w:rsidP="00DE34DD">
      <w:r w:rsidRPr="00DE34DD">
        <w:t>Matriz de Probabilidade x Impacto</w:t>
      </w:r>
    </w:p>
    <w:tbl>
      <w:tblPr>
        <w:tblW w:w="33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360"/>
        <w:gridCol w:w="407"/>
        <w:gridCol w:w="407"/>
        <w:gridCol w:w="407"/>
        <w:gridCol w:w="407"/>
      </w:tblGrid>
      <w:tr w:rsidR="00DE34DD" w:rsidRPr="00DE34DD" w:rsidTr="00DE34DD">
        <w:trPr>
          <w:gridAfter w:val="5"/>
          <w:wAfter w:w="1988" w:type="dxa"/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E34DD" w:rsidRPr="00DE34DD" w:rsidRDefault="00DE34DD" w:rsidP="00DE34DD">
            <w:r w:rsidRPr="00DE34DD">
              <w:t>Probabilidade</w:t>
            </w:r>
          </w:p>
        </w:tc>
      </w:tr>
      <w:tr w:rsidR="00DE34DD" w:rsidRPr="00DE34DD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10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E34DD" w:rsidRPr="00DE34DD" w:rsidRDefault="00DE34DD" w:rsidP="00DE34DD">
            <w:r w:rsidRPr="00DE34DD"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E34DD" w:rsidRPr="00DE34DD" w:rsidRDefault="00DE34DD" w:rsidP="00DE34DD">
            <w:r w:rsidRPr="00DE34DD">
              <w:t>20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34DD" w:rsidRPr="00DE34DD" w:rsidRDefault="00DE34DD" w:rsidP="00DE34DD">
            <w:r w:rsidRPr="00DE34DD">
              <w:t>25</w:t>
            </w:r>
          </w:p>
        </w:tc>
      </w:tr>
      <w:tr w:rsidR="00DE34DD" w:rsidRPr="00DE34DD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E34DD" w:rsidRPr="00DE34DD" w:rsidRDefault="00DE34DD" w:rsidP="00DE34DD">
            <w:r w:rsidRPr="00DE34DD">
              <w:t>16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34DD" w:rsidRPr="00DE34DD" w:rsidRDefault="00DE34DD" w:rsidP="00DE34DD">
            <w:r w:rsidRPr="00DE34DD">
              <w:t>20</w:t>
            </w:r>
          </w:p>
        </w:tc>
      </w:tr>
      <w:tr w:rsidR="00DE34DD" w:rsidRPr="00DE34DD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34DD" w:rsidRPr="00DE34DD" w:rsidRDefault="00DE34DD" w:rsidP="00DE34DD">
            <w:r w:rsidRPr="00DE34DD">
              <w:t>15</w:t>
            </w:r>
          </w:p>
        </w:tc>
      </w:tr>
      <w:tr w:rsidR="00DE34DD" w:rsidRPr="00DE34DD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10</w:t>
            </w:r>
          </w:p>
        </w:tc>
      </w:tr>
      <w:tr w:rsidR="00DE34DD" w:rsidRPr="00DE34DD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5</w:t>
            </w:r>
          </w:p>
        </w:tc>
      </w:tr>
      <w:tr w:rsidR="00DE34DD" w:rsidRPr="00DE34DD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E34DD" w:rsidRPr="00DE34DD" w:rsidRDefault="00DE34DD" w:rsidP="00DE34DD">
            <w:r w:rsidRPr="00DE34DD"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2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5</w:t>
            </w:r>
          </w:p>
        </w:tc>
      </w:tr>
    </w:tbl>
    <w:p w:rsidR="00DE34DD" w:rsidRPr="00DE34DD" w:rsidRDefault="00DE34DD" w:rsidP="00DE34DD"/>
    <w:p w:rsidR="00DE34DD" w:rsidRPr="00DE34DD" w:rsidRDefault="00DE34DD" w:rsidP="00DE34DD">
      <w:r w:rsidRPr="00DE34DD">
        <w:t xml:space="preserve">Os graus de riscos serão priorizados da seguinte forma: </w:t>
      </w:r>
    </w:p>
    <w:p w:rsidR="00DE34DD" w:rsidRPr="00DE34DD" w:rsidRDefault="00DE34DD" w:rsidP="00DE34DD">
      <w:pPr>
        <w:numPr>
          <w:ilvl w:val="0"/>
          <w:numId w:val="1"/>
        </w:numPr>
      </w:pPr>
      <w:r w:rsidRPr="00DE34DD">
        <w:t>Vermelho</w:t>
      </w:r>
      <w:r w:rsidRPr="00DE34DD">
        <w:rPr>
          <w:lang w:val="en-US"/>
        </w:rPr>
        <w:t>:</w:t>
      </w:r>
      <w:r w:rsidRPr="00DE34DD">
        <w:t xml:space="preserve"> risco elevado</w:t>
      </w:r>
      <w:r w:rsidRPr="00DE34DD">
        <w:rPr>
          <w:lang w:val="en-US"/>
        </w:rPr>
        <w:t>;</w:t>
      </w:r>
    </w:p>
    <w:p w:rsidR="00DE34DD" w:rsidRPr="00DE34DD" w:rsidRDefault="00DE34DD" w:rsidP="00DE34DD">
      <w:pPr>
        <w:numPr>
          <w:ilvl w:val="0"/>
          <w:numId w:val="1"/>
        </w:numPr>
        <w:rPr>
          <w:lang w:val="en-US"/>
        </w:rPr>
      </w:pPr>
      <w:r w:rsidRPr="00DE34DD">
        <w:t>Amarelo</w:t>
      </w:r>
      <w:r w:rsidRPr="00DE34DD">
        <w:rPr>
          <w:lang w:val="en-US"/>
        </w:rPr>
        <w:t>:</w:t>
      </w:r>
      <w:r w:rsidRPr="00DE34DD">
        <w:t xml:space="preserve"> risco médio</w:t>
      </w:r>
      <w:r w:rsidRPr="00DE34DD">
        <w:rPr>
          <w:lang w:val="en-US"/>
        </w:rPr>
        <w:t xml:space="preserve">; </w:t>
      </w:r>
    </w:p>
    <w:p w:rsidR="00DE34DD" w:rsidRPr="00DE34DD" w:rsidRDefault="00DE34DD" w:rsidP="00DE34DD">
      <w:pPr>
        <w:numPr>
          <w:ilvl w:val="0"/>
          <w:numId w:val="1"/>
        </w:numPr>
        <w:rPr>
          <w:lang w:val="en-US"/>
        </w:rPr>
      </w:pPr>
      <w:r w:rsidRPr="00DE34DD">
        <w:rPr>
          <w:lang w:val="en-US"/>
        </w:rPr>
        <w:lastRenderedPageBreak/>
        <w:t>Verde:</w:t>
      </w:r>
      <w:r w:rsidRPr="00DE34DD">
        <w:t xml:space="preserve"> risco baixo</w:t>
      </w:r>
      <w:r w:rsidRPr="00DE34DD">
        <w:rPr>
          <w:lang w:val="en-US"/>
        </w:rPr>
        <w:t>.</w:t>
      </w:r>
    </w:p>
    <w:p w:rsidR="00D92F01" w:rsidRPr="00510026" w:rsidRDefault="00D92F01" w:rsidP="00D92F01"/>
    <w:p w:rsidR="006C4F33" w:rsidRDefault="006C4F33" w:rsidP="002D31AB"/>
    <w:p w:rsidR="002D31AB" w:rsidRDefault="002D31AB" w:rsidP="0095233A">
      <w:pPr>
        <w:pStyle w:val="Heading1"/>
      </w:pPr>
      <w:bookmarkStart w:id="16" w:name="_Toc353747413"/>
      <w:r>
        <w:t>Realizar a análise quantitativa dos riscos</w:t>
      </w:r>
      <w:bookmarkEnd w:id="16"/>
    </w:p>
    <w:p w:rsidR="00DE34DD" w:rsidRPr="00DE34DD" w:rsidRDefault="00DE34DD" w:rsidP="00DE34DD">
      <w:r w:rsidRPr="00DE34DD">
        <w:t>A análise de risco quantitativa não será usada por padrão. Caso o Comitê do Projeto decida pelo seu uso pós-análise de riscos qualitativa, será contratada empresa especializada para fazê-lo.</w:t>
      </w:r>
    </w:p>
    <w:p w:rsidR="002D31AB" w:rsidRDefault="002D31AB" w:rsidP="002D31AB"/>
    <w:p w:rsidR="006C4F33" w:rsidRDefault="006C4F33" w:rsidP="002D31AB"/>
    <w:p w:rsidR="002D31AB" w:rsidRDefault="002D31AB" w:rsidP="0095233A">
      <w:pPr>
        <w:pStyle w:val="Heading1"/>
      </w:pPr>
      <w:bookmarkStart w:id="17" w:name="_Toc353747414"/>
      <w:r>
        <w:t>Planejar as respostas aos riscos</w:t>
      </w:r>
      <w:bookmarkEnd w:id="17"/>
    </w:p>
    <w:p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tratados e como ser</w:t>
      </w:r>
      <w:r w:rsidR="007B60B5">
        <w:t>ão</w:t>
      </w:r>
      <w:r w:rsidR="0095233A">
        <w:t xml:space="preserve"> determinadas as respostas aos riscos</w:t>
      </w:r>
      <w:r w:rsidRPr="00842903">
        <w:t>]</w:t>
      </w:r>
    </w:p>
    <w:p w:rsidR="002D31AB" w:rsidRDefault="00C354C0" w:rsidP="002D31AB">
      <w:r>
        <w:t xml:space="preserve">Para cada risco classificado como risco elevado (Vide tópico </w:t>
      </w:r>
      <w:proofErr w:type="gramStart"/>
      <w:r>
        <w:t>4 .</w:t>
      </w:r>
      <w:proofErr w:type="gramEnd"/>
      <w:r>
        <w:t xml:space="preserve"> Realizar a análise qualitativa dos riscos), será planejado as devidas respostas e documentadas no Registro dos Riscos em Anexo.</w:t>
      </w:r>
    </w:p>
    <w:p w:rsidR="00C354C0" w:rsidRDefault="00C354C0" w:rsidP="002D31AB">
      <w:r>
        <w:t>Para os riscos médios serão analisados individualmente pelo GP e revisado pelo comitê de projetos de modo a determinar quais riscos terão respostas planejadas.</w:t>
      </w:r>
    </w:p>
    <w:p w:rsidR="00C354C0" w:rsidRDefault="00C354C0" w:rsidP="002D31AB">
      <w:r>
        <w:t>Para os riscos baixo e os riscos não conhecidos será determinado uma reserva de contingência detalhada abaixo:</w:t>
      </w:r>
    </w:p>
    <w:p w:rsidR="007B60B5" w:rsidRPr="00AA3C95" w:rsidRDefault="007B60B5" w:rsidP="007B60B5">
      <w:pPr>
        <w:pStyle w:val="Heading2"/>
      </w:pPr>
      <w:bookmarkStart w:id="18" w:name="_Toc353747415"/>
      <w:r>
        <w:t>Reservas de contingência</w:t>
      </w:r>
      <w:bookmarkEnd w:id="18"/>
    </w:p>
    <w:p w:rsidR="00C354C0" w:rsidRPr="00C354C0" w:rsidRDefault="00C354C0" w:rsidP="00C354C0">
      <w:r w:rsidRPr="00C354C0">
        <w:t xml:space="preserve">Para os riscos não identificados e os identificados e </w:t>
      </w:r>
      <w:r>
        <w:t>sem um plano de resposta específico (</w:t>
      </w:r>
      <w:r w:rsidRPr="00C354C0">
        <w:t xml:space="preserve">tratado </w:t>
      </w:r>
      <w:r>
        <w:t>através d</w:t>
      </w:r>
      <w:r w:rsidRPr="00C354C0">
        <w:t>a reserva de contingência</w:t>
      </w:r>
      <w:r>
        <w:t>)</w:t>
      </w:r>
      <w:r w:rsidRPr="00C354C0">
        <w:t>, o orçamento e o prazo original serão aumentados em 10%.</w:t>
      </w:r>
    </w:p>
    <w:p w:rsidR="00C354C0" w:rsidRPr="00C354C0" w:rsidRDefault="00C354C0" w:rsidP="00C354C0">
      <w:r w:rsidRPr="00C354C0">
        <w:t xml:space="preserve">O comitê do projeto </w:t>
      </w:r>
      <w:r>
        <w:t xml:space="preserve">(Sr. E Sra. Montes de Rocha) </w:t>
      </w:r>
      <w:r w:rsidRPr="00C354C0">
        <w:t>deverá aprovar o uso das reservas de contingência em reunião que ocorrerá toda primeira segunda-feira de todo mês.</w:t>
      </w:r>
    </w:p>
    <w:p w:rsidR="00D935DC" w:rsidRDefault="00D935DC" w:rsidP="00D935DC"/>
    <w:p w:rsidR="00D935DC" w:rsidRDefault="00D935DC" w:rsidP="00D935DC">
      <w:pPr>
        <w:pStyle w:val="Heading1"/>
      </w:pPr>
      <w:bookmarkStart w:id="19" w:name="_GoBack"/>
      <w:r>
        <w:t>Implementar respostas aos riscos</w:t>
      </w:r>
    </w:p>
    <w:p w:rsidR="00D935DC" w:rsidRDefault="00D935DC" w:rsidP="00D935DC">
      <w:r>
        <w:t xml:space="preserve">Implementar as respostas planejadas </w:t>
      </w:r>
      <w:r>
        <w:t>no processo P</w:t>
      </w:r>
      <w:r>
        <w:t>lanejar as respostas aos riscos</w:t>
      </w:r>
    </w:p>
    <w:p w:rsidR="007B60B5" w:rsidRDefault="007B60B5" w:rsidP="007B60B5"/>
    <w:bookmarkEnd w:id="19"/>
    <w:p w:rsidR="007B60B5" w:rsidRDefault="007B60B5" w:rsidP="002D31AB"/>
    <w:p w:rsidR="006C4F33" w:rsidRDefault="006C4F33" w:rsidP="002D31AB"/>
    <w:p w:rsidR="002D31AB" w:rsidRDefault="00D935DC" w:rsidP="0095233A">
      <w:pPr>
        <w:pStyle w:val="Heading1"/>
      </w:pPr>
      <w:bookmarkStart w:id="20" w:name="_Toc353747416"/>
      <w:r>
        <w:t>Monitor</w:t>
      </w:r>
      <w:r w:rsidR="002D31AB">
        <w:t>ar os riscos</w:t>
      </w:r>
      <w:bookmarkEnd w:id="20"/>
    </w:p>
    <w:p w:rsidR="00C354C0" w:rsidRPr="00C354C0" w:rsidRDefault="00C354C0" w:rsidP="00C354C0">
      <w:r w:rsidRPr="00C354C0">
        <w:t xml:space="preserve">O </w:t>
      </w:r>
      <w:r>
        <w:t xml:space="preserve">Sr. Montes de Rocha e o Sr. Rocha </w:t>
      </w:r>
      <w:r w:rsidRPr="00C354C0">
        <w:t>devem acompanhar os riscos identificados, monitorar os riscos residuais, identificar novos riscos, executar os planos de respostas a riscos e avaliar sua eficácia durante todo o ciclo de vida do projeto.</w:t>
      </w:r>
    </w:p>
    <w:p w:rsidR="00C354C0" w:rsidRPr="00C354C0" w:rsidRDefault="00C354C0" w:rsidP="00C354C0">
      <w:r>
        <w:t xml:space="preserve">Eles </w:t>
      </w:r>
      <w:r w:rsidRPr="00C354C0">
        <w:t>executa</w:t>
      </w:r>
      <w:r>
        <w:t>rão</w:t>
      </w:r>
      <w:r w:rsidRPr="00C354C0">
        <w:t xml:space="preserve"> o que foi planejado na análise de riscos e controla</w:t>
      </w:r>
      <w:r>
        <w:t>rão</w:t>
      </w:r>
      <w:r w:rsidRPr="00C354C0">
        <w:t xml:space="preserve"> os riscos novos identificados durante a execução do projeto. </w:t>
      </w:r>
    </w:p>
    <w:p w:rsidR="00C354C0" w:rsidRPr="00C354C0" w:rsidRDefault="00C354C0" w:rsidP="00C354C0">
      <w:r w:rsidRPr="00C354C0">
        <w:t>Este processo consiste de:</w:t>
      </w:r>
    </w:p>
    <w:p w:rsidR="00C354C0" w:rsidRPr="00C354C0" w:rsidRDefault="00C354C0" w:rsidP="00C354C0">
      <w:pPr>
        <w:numPr>
          <w:ilvl w:val="0"/>
          <w:numId w:val="2"/>
        </w:numPr>
      </w:pPr>
      <w:r w:rsidRPr="00C354C0">
        <w:t>Identificar, analisar, e planejar para riscos novos;</w:t>
      </w:r>
    </w:p>
    <w:p w:rsidR="00C354C0" w:rsidRPr="00C354C0" w:rsidRDefault="00C354C0" w:rsidP="00C354C0">
      <w:pPr>
        <w:numPr>
          <w:ilvl w:val="0"/>
          <w:numId w:val="2"/>
        </w:numPr>
      </w:pPr>
      <w:r w:rsidRPr="00C354C0">
        <w:t>Monitorar os riscos identificados;</w:t>
      </w:r>
    </w:p>
    <w:p w:rsidR="00C354C0" w:rsidRPr="00C354C0" w:rsidRDefault="00C354C0" w:rsidP="00C354C0">
      <w:pPr>
        <w:numPr>
          <w:ilvl w:val="0"/>
          <w:numId w:val="2"/>
        </w:numPr>
      </w:pPr>
      <w:r w:rsidRPr="00C354C0">
        <w:t>Analisar novamente os riscos existentes de acordo com as mudanças de contexto;</w:t>
      </w:r>
    </w:p>
    <w:p w:rsidR="00C354C0" w:rsidRPr="00C354C0" w:rsidRDefault="00C354C0" w:rsidP="00C354C0">
      <w:pPr>
        <w:numPr>
          <w:ilvl w:val="0"/>
          <w:numId w:val="2"/>
        </w:numPr>
      </w:pPr>
      <w:r w:rsidRPr="00C354C0">
        <w:t>Monitorar condições para ativar planos de contingência;</w:t>
      </w:r>
    </w:p>
    <w:p w:rsidR="00C354C0" w:rsidRPr="00C354C0" w:rsidRDefault="00C354C0" w:rsidP="00C354C0">
      <w:pPr>
        <w:numPr>
          <w:ilvl w:val="0"/>
          <w:numId w:val="2"/>
        </w:numPr>
      </w:pPr>
      <w:r w:rsidRPr="00C354C0">
        <w:t>Monitorar riscos residuais;</w:t>
      </w:r>
    </w:p>
    <w:p w:rsidR="00C354C0" w:rsidRPr="00C354C0" w:rsidRDefault="00C354C0" w:rsidP="00C354C0">
      <w:pPr>
        <w:numPr>
          <w:ilvl w:val="0"/>
          <w:numId w:val="2"/>
        </w:numPr>
      </w:pPr>
      <w:r w:rsidRPr="00C354C0">
        <w:t>Rever a execução do plano de respostas aos riscos para avaliar sua eficácia;</w:t>
      </w:r>
    </w:p>
    <w:p w:rsidR="00C354C0" w:rsidRPr="00C354C0" w:rsidRDefault="00C354C0" w:rsidP="00C354C0">
      <w:pPr>
        <w:numPr>
          <w:ilvl w:val="0"/>
          <w:numId w:val="2"/>
        </w:numPr>
      </w:pPr>
      <w:r w:rsidRPr="00C354C0">
        <w:t>Determina se as premissas do projeto ainda são válidas;</w:t>
      </w:r>
    </w:p>
    <w:p w:rsidR="00C354C0" w:rsidRPr="00C354C0" w:rsidRDefault="00C354C0" w:rsidP="00C354C0">
      <w:pPr>
        <w:numPr>
          <w:ilvl w:val="0"/>
          <w:numId w:val="2"/>
        </w:numPr>
      </w:pPr>
      <w:r w:rsidRPr="00C354C0">
        <w:t>Determinar se as políticas e os procedimentos de gestão de risco estão sendo seguidas;</w:t>
      </w:r>
    </w:p>
    <w:p w:rsidR="00C354C0" w:rsidRPr="00C354C0" w:rsidRDefault="00C354C0" w:rsidP="00C354C0">
      <w:pPr>
        <w:numPr>
          <w:ilvl w:val="0"/>
          <w:numId w:val="2"/>
        </w:numPr>
      </w:pPr>
      <w:r w:rsidRPr="00C354C0">
        <w:lastRenderedPageBreak/>
        <w:t>Determinar se as reservas de contingência de custo e prazo devem ser modificadas com os riscos do projeto.</w:t>
      </w:r>
    </w:p>
    <w:p w:rsidR="00C354C0" w:rsidRDefault="00C354C0" w:rsidP="00C354C0">
      <w:pPr>
        <w:rPr>
          <w:b/>
          <w:bCs/>
        </w:rPr>
      </w:pPr>
    </w:p>
    <w:p w:rsidR="00C354C0" w:rsidRPr="00C354C0" w:rsidRDefault="00C354C0" w:rsidP="00C354C0">
      <w:r w:rsidRPr="00C354C0">
        <w:rPr>
          <w:b/>
          <w:bCs/>
        </w:rPr>
        <w:t>CheckList</w:t>
      </w:r>
    </w:p>
    <w:p w:rsidR="00C354C0" w:rsidRPr="00C354C0" w:rsidRDefault="00C354C0" w:rsidP="00C354C0">
      <w:r w:rsidRPr="00C354C0">
        <w:t>Implementar a análise de risco aprovada.</w:t>
      </w:r>
    </w:p>
    <w:p w:rsidR="00C354C0" w:rsidRPr="00C354C0" w:rsidRDefault="00C354C0" w:rsidP="00C354C0">
      <w:r w:rsidRPr="00C354C0">
        <w:t>Identificar novos riscos e gerenciá-los adequadamente.</w:t>
      </w:r>
    </w:p>
    <w:p w:rsidR="00C354C0" w:rsidRPr="00C354C0" w:rsidRDefault="00C354C0" w:rsidP="00C354C0">
      <w:r w:rsidRPr="00C354C0">
        <w:t>Atualizar o plano de resposta de riscos com os riscos novos. </w:t>
      </w:r>
    </w:p>
    <w:p w:rsidR="00C354C0" w:rsidRPr="00C354C0" w:rsidRDefault="00C354C0" w:rsidP="00C354C0">
      <w:r w:rsidRPr="00C354C0">
        <w:t>Incluir um sumário dos riscos nas reuniões de status.</w:t>
      </w:r>
    </w:p>
    <w:p w:rsidR="00C354C0" w:rsidRPr="00C354C0" w:rsidRDefault="00C354C0" w:rsidP="00C354C0">
      <w:r w:rsidRPr="00C354C0">
        <w:t>Revisar todos os documentos impactados.</w:t>
      </w:r>
    </w:p>
    <w:p w:rsidR="00C354C0" w:rsidRPr="00C354C0" w:rsidRDefault="00C354C0" w:rsidP="00C354C0">
      <w:r w:rsidRPr="00C354C0">
        <w:t>Conduzir sessões para avaliar os riscos se necessário.</w:t>
      </w:r>
    </w:p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C354C0" w:rsidP="004E1C7A">
            <w:pPr>
              <w:pStyle w:val="Tabela"/>
            </w:pPr>
            <w:r>
              <w:t>Sra. Montes de Rocha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C354C0" w:rsidP="004E1C7A">
            <w:r>
              <w:t>07/03/2016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C354C0" w:rsidP="00C354C0">
            <w:pPr>
              <w:pStyle w:val="Tabela"/>
            </w:pPr>
            <w:r>
              <w:t>Sr. Montes de Rocha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C354C0" w:rsidP="004E1C7A">
            <w:r>
              <w:t>07/03/2016</w:t>
            </w:r>
          </w:p>
        </w:tc>
      </w:tr>
    </w:tbl>
    <w:p w:rsidR="008843C9" w:rsidRDefault="008843C9" w:rsidP="003D377B"/>
    <w:sectPr w:rsidR="008843C9" w:rsidSect="00A6523D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950" w:rsidRDefault="00C06950" w:rsidP="005E1593">
      <w:r>
        <w:separator/>
      </w:r>
    </w:p>
  </w:endnote>
  <w:endnote w:type="continuationSeparator" w:id="0">
    <w:p w:rsidR="00C06950" w:rsidRDefault="00C0695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C06950" w:rsidRPr="006419CA" w:rsidTr="00BB133F">
      <w:trPr>
        <w:jc w:val="center"/>
      </w:trPr>
      <w:tc>
        <w:tcPr>
          <w:tcW w:w="3930" w:type="dxa"/>
          <w:vAlign w:val="center"/>
        </w:tcPr>
        <w:p w:rsidR="00C06950" w:rsidRPr="006419CA" w:rsidRDefault="00C06950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dos riscos.docx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C06950" w:rsidRPr="006419CA" w:rsidRDefault="00C06950" w:rsidP="00BB133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935DC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935DC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06950" w:rsidRPr="006419CA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35192246"/>
          <w:placeholder>
            <w:docPart w:val="8D471C8FC82F461C9D9CD20257BD3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930" w:type="dxa"/>
              <w:vAlign w:val="center"/>
            </w:tcPr>
            <w:p w:rsidR="00C06950" w:rsidRPr="006419CA" w:rsidRDefault="00C06950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06950" w:rsidRPr="006419CA" w:rsidRDefault="00C06950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>
              <w:rPr>
                <w:rStyle w:val="Hyperlink"/>
              </w:rPr>
              <w:t>http://escritoriodeprojetos.com.br</w:t>
            </w:r>
          </w:hyperlink>
        </w:p>
      </w:tc>
    </w:tr>
  </w:tbl>
  <w:p w:rsidR="00C06950" w:rsidRPr="006419CA" w:rsidRDefault="00C06950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950" w:rsidRDefault="00C06950" w:rsidP="005E1593">
      <w:r>
        <w:separator/>
      </w:r>
    </w:p>
  </w:footnote>
  <w:footnote w:type="continuationSeparator" w:id="0">
    <w:p w:rsidR="00C06950" w:rsidRDefault="00C0695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955" w:type="dxa"/>
      <w:jc w:val="center"/>
      <w:tblLayout w:type="fixed"/>
      <w:tblLook w:val="01E0" w:firstRow="1" w:lastRow="1" w:firstColumn="1" w:lastColumn="1" w:noHBand="0" w:noVBand="0"/>
    </w:tblPr>
    <w:tblGrid>
      <w:gridCol w:w="6999"/>
      <w:gridCol w:w="1956"/>
    </w:tblGrid>
    <w:tr w:rsidR="00C06950" w:rsidRPr="00AD691F" w:rsidTr="00536BFD">
      <w:trPr>
        <w:trHeight w:val="567"/>
        <w:jc w:val="center"/>
      </w:trPr>
      <w:tc>
        <w:tcPr>
          <w:tcW w:w="6999" w:type="dxa"/>
          <w:vAlign w:val="center"/>
        </w:tcPr>
        <w:p w:rsidR="00C06950" w:rsidRPr="00CB61EC" w:rsidRDefault="00C06950" w:rsidP="005E1593">
          <w:pPr>
            <w:pStyle w:val="Header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>
            <w:rPr>
              <w:sz w:val="22"/>
            </w:rPr>
            <w:t>Plano de gerenciamento dos riscos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06950" w:rsidRPr="00AD691F" w:rsidRDefault="00C06950" w:rsidP="00D21C0D">
          <w:pPr>
            <w:pStyle w:val="Comments"/>
          </w:pPr>
          <w:r>
            <w:rPr>
              <w:noProof/>
            </w:rPr>
            <w:drawing>
              <wp:inline distT="0" distB="0" distL="0" distR="0" wp14:anchorId="4630AAB0" wp14:editId="5411001F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06950" w:rsidRPr="00A10908" w:rsidTr="00536BFD">
      <w:trPr>
        <w:trHeight w:val="567"/>
        <w:jc w:val="center"/>
      </w:trPr>
      <w:tc>
        <w:tcPr>
          <w:tcW w:w="6999" w:type="dxa"/>
          <w:vAlign w:val="center"/>
        </w:tcPr>
        <w:p w:rsidR="00C06950" w:rsidRPr="00CB61EC" w:rsidRDefault="00C06950" w:rsidP="004E1C7A">
          <w:pPr>
            <w:pStyle w:val="Header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SUBJECT   \* MERGEFORMAT </w:instrText>
          </w:r>
          <w:r w:rsidRPr="00CB61EC">
            <w:fldChar w:fldCharType="separate"/>
          </w:r>
          <w:r>
            <w:rPr>
              <w:sz w:val="22"/>
            </w:rPr>
            <w:t>Reforma da Casa</w:t>
          </w:r>
          <w:r w:rsidRPr="00CB61EC">
            <w:fldChar w:fldCharType="end"/>
          </w:r>
        </w:p>
      </w:tc>
      <w:tc>
        <w:tcPr>
          <w:tcW w:w="1956" w:type="dxa"/>
          <w:vMerge/>
          <w:vAlign w:val="center"/>
        </w:tcPr>
        <w:p w:rsidR="00C06950" w:rsidRPr="00A10908" w:rsidRDefault="00C06950" w:rsidP="004E1C7A">
          <w:pPr>
            <w:pStyle w:val="Header"/>
            <w:rPr>
              <w:b/>
            </w:rPr>
          </w:pPr>
        </w:p>
      </w:tc>
    </w:tr>
  </w:tbl>
  <w:p w:rsidR="00C06950" w:rsidRDefault="00C069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41793C"/>
    <w:multiLevelType w:val="hybridMultilevel"/>
    <w:tmpl w:val="9E3C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44395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1C"/>
    <w:rsid w:val="000002DC"/>
    <w:rsid w:val="000213ED"/>
    <w:rsid w:val="0003556B"/>
    <w:rsid w:val="00043937"/>
    <w:rsid w:val="00053C3B"/>
    <w:rsid w:val="000978FF"/>
    <w:rsid w:val="000A04E8"/>
    <w:rsid w:val="000A30C1"/>
    <w:rsid w:val="000C33DE"/>
    <w:rsid w:val="000E2853"/>
    <w:rsid w:val="000E550A"/>
    <w:rsid w:val="000E7D97"/>
    <w:rsid w:val="000E7EE9"/>
    <w:rsid w:val="00105FFE"/>
    <w:rsid w:val="00126FB0"/>
    <w:rsid w:val="00134763"/>
    <w:rsid w:val="00143A0B"/>
    <w:rsid w:val="00171612"/>
    <w:rsid w:val="001C225E"/>
    <w:rsid w:val="001D497F"/>
    <w:rsid w:val="001F3D30"/>
    <w:rsid w:val="001F7427"/>
    <w:rsid w:val="00247D89"/>
    <w:rsid w:val="00274187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23CA"/>
    <w:rsid w:val="00354E2D"/>
    <w:rsid w:val="00376E0E"/>
    <w:rsid w:val="00394BB7"/>
    <w:rsid w:val="003A3DC2"/>
    <w:rsid w:val="003A6252"/>
    <w:rsid w:val="003D377B"/>
    <w:rsid w:val="003E6A92"/>
    <w:rsid w:val="004021ED"/>
    <w:rsid w:val="0042609D"/>
    <w:rsid w:val="00435755"/>
    <w:rsid w:val="0045197C"/>
    <w:rsid w:val="0045550E"/>
    <w:rsid w:val="00457867"/>
    <w:rsid w:val="00463035"/>
    <w:rsid w:val="00474D4B"/>
    <w:rsid w:val="004B2855"/>
    <w:rsid w:val="004B60F1"/>
    <w:rsid w:val="004D2286"/>
    <w:rsid w:val="004E1C7A"/>
    <w:rsid w:val="004F1047"/>
    <w:rsid w:val="004F5F48"/>
    <w:rsid w:val="00502E1C"/>
    <w:rsid w:val="00510026"/>
    <w:rsid w:val="0051095C"/>
    <w:rsid w:val="005165BF"/>
    <w:rsid w:val="00536BFD"/>
    <w:rsid w:val="00547E48"/>
    <w:rsid w:val="005546E1"/>
    <w:rsid w:val="0055540E"/>
    <w:rsid w:val="005818A5"/>
    <w:rsid w:val="005B012D"/>
    <w:rsid w:val="005B3788"/>
    <w:rsid w:val="005D283A"/>
    <w:rsid w:val="005D52A9"/>
    <w:rsid w:val="005E1593"/>
    <w:rsid w:val="005F487B"/>
    <w:rsid w:val="00603ACD"/>
    <w:rsid w:val="00627160"/>
    <w:rsid w:val="006419CA"/>
    <w:rsid w:val="006571E0"/>
    <w:rsid w:val="00663704"/>
    <w:rsid w:val="00672E9D"/>
    <w:rsid w:val="00677322"/>
    <w:rsid w:val="006A233C"/>
    <w:rsid w:val="006C4F33"/>
    <w:rsid w:val="006D1DCB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71E89"/>
    <w:rsid w:val="008743BE"/>
    <w:rsid w:val="00880831"/>
    <w:rsid w:val="008843C9"/>
    <w:rsid w:val="008B0AB5"/>
    <w:rsid w:val="008C29AB"/>
    <w:rsid w:val="008D511B"/>
    <w:rsid w:val="008F224A"/>
    <w:rsid w:val="00945690"/>
    <w:rsid w:val="0095233A"/>
    <w:rsid w:val="00953B74"/>
    <w:rsid w:val="00980543"/>
    <w:rsid w:val="00983BDA"/>
    <w:rsid w:val="009A64F9"/>
    <w:rsid w:val="009B2712"/>
    <w:rsid w:val="009E1BFD"/>
    <w:rsid w:val="009E6BF3"/>
    <w:rsid w:val="009F47FB"/>
    <w:rsid w:val="00A6523D"/>
    <w:rsid w:val="00AB3D75"/>
    <w:rsid w:val="00AC543E"/>
    <w:rsid w:val="00AE1992"/>
    <w:rsid w:val="00AE258F"/>
    <w:rsid w:val="00AF1054"/>
    <w:rsid w:val="00AF15FC"/>
    <w:rsid w:val="00B11F30"/>
    <w:rsid w:val="00BB133F"/>
    <w:rsid w:val="00BB61ED"/>
    <w:rsid w:val="00C06950"/>
    <w:rsid w:val="00C079D6"/>
    <w:rsid w:val="00C354C0"/>
    <w:rsid w:val="00C52528"/>
    <w:rsid w:val="00C677B0"/>
    <w:rsid w:val="00C712B6"/>
    <w:rsid w:val="00C76277"/>
    <w:rsid w:val="00CA71BC"/>
    <w:rsid w:val="00CB61EC"/>
    <w:rsid w:val="00CD2388"/>
    <w:rsid w:val="00CE081F"/>
    <w:rsid w:val="00CE2B3B"/>
    <w:rsid w:val="00D14F70"/>
    <w:rsid w:val="00D150F6"/>
    <w:rsid w:val="00D202A7"/>
    <w:rsid w:val="00D21C0D"/>
    <w:rsid w:val="00D37957"/>
    <w:rsid w:val="00D757C8"/>
    <w:rsid w:val="00D85087"/>
    <w:rsid w:val="00D873CE"/>
    <w:rsid w:val="00D92F01"/>
    <w:rsid w:val="00D935DC"/>
    <w:rsid w:val="00DA7990"/>
    <w:rsid w:val="00DB403E"/>
    <w:rsid w:val="00DB4077"/>
    <w:rsid w:val="00DD089E"/>
    <w:rsid w:val="00DD0AC8"/>
    <w:rsid w:val="00DD2D23"/>
    <w:rsid w:val="00DD71E9"/>
    <w:rsid w:val="00DE24E1"/>
    <w:rsid w:val="00DE34DD"/>
    <w:rsid w:val="00E077FA"/>
    <w:rsid w:val="00E13743"/>
    <w:rsid w:val="00E271E2"/>
    <w:rsid w:val="00E34C15"/>
    <w:rsid w:val="00E70CD7"/>
    <w:rsid w:val="00E86E9F"/>
    <w:rsid w:val="00E94D6F"/>
    <w:rsid w:val="00EB2A52"/>
    <w:rsid w:val="00EF4970"/>
    <w:rsid w:val="00EF6F11"/>
    <w:rsid w:val="00F116EA"/>
    <w:rsid w:val="00F210E2"/>
    <w:rsid w:val="00F2388D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3C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3C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3C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3C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3C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3C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21C0D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52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3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3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3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SharedFiles/Download.aspx?pageid=18&amp;mid=24&amp;fileid=129" TargetMode="Externa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SharedFiles/Download.aspx?pageid=18&amp;mid=24&amp;fileid=130" TargetMode="External"/><Relationship Id="rId10" Type="http://schemas.openxmlformats.org/officeDocument/2006/relationships/diagramData" Target="diagrams/data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SharedFiles/Download.aspx?pageid=18&amp;mid=24&amp;fileid=130" TargetMode="Externa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2F3603-C6F5-4B67-BD70-6902805AB2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B00B322-4B12-41A6-85D7-DA499DFD4F16}">
      <dgm:prSet phldrT="[Text]"/>
      <dgm:spPr/>
      <dgm:t>
        <a:bodyPr/>
        <a:lstStyle/>
        <a:p>
          <a:r>
            <a:rPr lang="pt-BR"/>
            <a:t>Projeto</a:t>
          </a:r>
        </a:p>
      </dgm:t>
    </dgm:pt>
    <dgm:pt modelId="{417911D0-80EC-44AD-A70D-31E06CEACEAD}" type="parTrans" cxnId="{65610918-905D-402F-BB68-C2243676506D}">
      <dgm:prSet/>
      <dgm:spPr/>
      <dgm:t>
        <a:bodyPr/>
        <a:lstStyle/>
        <a:p>
          <a:endParaRPr lang="pt-BR"/>
        </a:p>
      </dgm:t>
    </dgm:pt>
    <dgm:pt modelId="{2640F8FF-08B4-4E60-B307-D1BFFC2F686B}" type="sibTrans" cxnId="{65610918-905D-402F-BB68-C2243676506D}">
      <dgm:prSet/>
      <dgm:spPr/>
      <dgm:t>
        <a:bodyPr/>
        <a:lstStyle/>
        <a:p>
          <a:endParaRPr lang="pt-BR"/>
        </a:p>
      </dgm:t>
    </dgm:pt>
    <dgm:pt modelId="{A31F5B86-564D-4AB7-9108-9DA85A4709BA}">
      <dgm:prSet/>
      <dgm:spPr/>
      <dgm:t>
        <a:bodyPr/>
        <a:lstStyle/>
        <a:p>
          <a:r>
            <a:rPr lang="pt-BR"/>
            <a:t>Organizacional</a:t>
          </a:r>
        </a:p>
      </dgm:t>
    </dgm:pt>
    <dgm:pt modelId="{7EB70B14-84CD-4643-8471-B73421138D4D}" type="parTrans" cxnId="{0BD70B86-3FC0-4E4F-B807-50B28E01B030}">
      <dgm:prSet/>
      <dgm:spPr/>
      <dgm:t>
        <a:bodyPr/>
        <a:lstStyle/>
        <a:p>
          <a:endParaRPr lang="pt-BR"/>
        </a:p>
      </dgm:t>
    </dgm:pt>
    <dgm:pt modelId="{4DAC2D3F-CDA6-402E-81F9-A25076CDC874}" type="sibTrans" cxnId="{0BD70B86-3FC0-4E4F-B807-50B28E01B030}">
      <dgm:prSet/>
      <dgm:spPr/>
      <dgm:t>
        <a:bodyPr/>
        <a:lstStyle/>
        <a:p>
          <a:endParaRPr lang="pt-BR"/>
        </a:p>
      </dgm:t>
    </dgm:pt>
    <dgm:pt modelId="{D58F6AA2-9F53-4A60-A44D-38FD84B8AF7F}">
      <dgm:prSet/>
      <dgm:spPr/>
      <dgm:t>
        <a:bodyPr/>
        <a:lstStyle/>
        <a:p>
          <a:r>
            <a:rPr lang="pt-BR"/>
            <a:t>Dependências do projeto</a:t>
          </a:r>
        </a:p>
      </dgm:t>
    </dgm:pt>
    <dgm:pt modelId="{614B019A-1818-4321-9FDF-611E750EAB05}" type="parTrans" cxnId="{D1BBEC08-D443-4DB4-9847-479AB048B95C}">
      <dgm:prSet/>
      <dgm:spPr/>
      <dgm:t>
        <a:bodyPr/>
        <a:lstStyle/>
        <a:p>
          <a:endParaRPr lang="pt-BR"/>
        </a:p>
      </dgm:t>
    </dgm:pt>
    <dgm:pt modelId="{4D40D4B5-1F75-47E7-86FF-EA07894E081C}" type="sibTrans" cxnId="{D1BBEC08-D443-4DB4-9847-479AB048B95C}">
      <dgm:prSet/>
      <dgm:spPr/>
      <dgm:t>
        <a:bodyPr/>
        <a:lstStyle/>
        <a:p>
          <a:endParaRPr lang="pt-BR"/>
        </a:p>
      </dgm:t>
    </dgm:pt>
    <dgm:pt modelId="{00C6F922-742E-4C71-A891-179FEEF19B35}">
      <dgm:prSet/>
      <dgm:spPr/>
      <dgm:t>
        <a:bodyPr/>
        <a:lstStyle/>
        <a:p>
          <a:r>
            <a:rPr lang="pt-BR"/>
            <a:t>Priorização</a:t>
          </a:r>
        </a:p>
      </dgm:t>
    </dgm:pt>
    <dgm:pt modelId="{6915D6D7-D29D-482A-9853-A0A0EAD0910F}" type="parTrans" cxnId="{CFE2D5B0-F281-4394-B035-188446066BF9}">
      <dgm:prSet/>
      <dgm:spPr/>
      <dgm:t>
        <a:bodyPr/>
        <a:lstStyle/>
        <a:p>
          <a:endParaRPr lang="pt-BR"/>
        </a:p>
      </dgm:t>
    </dgm:pt>
    <dgm:pt modelId="{8E14B096-F26B-46C8-8855-646BBD9C4C3F}" type="sibTrans" cxnId="{CFE2D5B0-F281-4394-B035-188446066BF9}">
      <dgm:prSet/>
      <dgm:spPr/>
      <dgm:t>
        <a:bodyPr/>
        <a:lstStyle/>
        <a:p>
          <a:endParaRPr lang="pt-BR"/>
        </a:p>
      </dgm:t>
    </dgm:pt>
    <dgm:pt modelId="{C0018E42-84D9-415D-A384-7666513A1F7F}">
      <dgm:prSet/>
      <dgm:spPr/>
      <dgm:t>
        <a:bodyPr/>
        <a:lstStyle/>
        <a:p>
          <a:r>
            <a:rPr lang="pt-BR"/>
            <a:t>Financiamento</a:t>
          </a:r>
        </a:p>
      </dgm:t>
    </dgm:pt>
    <dgm:pt modelId="{3339F968-D5E6-49A2-917D-4117A56C4B50}" type="parTrans" cxnId="{D7C7DD5A-859F-4D80-95F4-63F2590DF828}">
      <dgm:prSet/>
      <dgm:spPr/>
      <dgm:t>
        <a:bodyPr/>
        <a:lstStyle/>
        <a:p>
          <a:endParaRPr lang="pt-BR"/>
        </a:p>
      </dgm:t>
    </dgm:pt>
    <dgm:pt modelId="{9FBFD86C-C2D5-4DB6-AC10-404AA2C24399}" type="sibTrans" cxnId="{D7C7DD5A-859F-4D80-95F4-63F2590DF828}">
      <dgm:prSet/>
      <dgm:spPr/>
      <dgm:t>
        <a:bodyPr/>
        <a:lstStyle/>
        <a:p>
          <a:endParaRPr lang="pt-BR"/>
        </a:p>
      </dgm:t>
    </dgm:pt>
    <dgm:pt modelId="{721F0B68-8824-45C5-B517-E97620A78057}">
      <dgm:prSet/>
      <dgm:spPr/>
      <dgm:t>
        <a:bodyPr/>
        <a:lstStyle/>
        <a:p>
          <a:r>
            <a:rPr lang="pt-BR"/>
            <a:t>Gerenciamento do projeto</a:t>
          </a:r>
        </a:p>
      </dgm:t>
    </dgm:pt>
    <dgm:pt modelId="{4D6903E5-620B-4616-A392-23116CAF4F52}" type="parTrans" cxnId="{B3F58E3D-FEA0-4AD6-A20D-E3D254170206}">
      <dgm:prSet/>
      <dgm:spPr/>
      <dgm:t>
        <a:bodyPr/>
        <a:lstStyle/>
        <a:p>
          <a:endParaRPr lang="pt-BR"/>
        </a:p>
      </dgm:t>
    </dgm:pt>
    <dgm:pt modelId="{40BD2846-8002-41F6-910E-16342491A9B2}" type="sibTrans" cxnId="{B3F58E3D-FEA0-4AD6-A20D-E3D254170206}">
      <dgm:prSet/>
      <dgm:spPr/>
      <dgm:t>
        <a:bodyPr/>
        <a:lstStyle/>
        <a:p>
          <a:endParaRPr lang="pt-BR"/>
        </a:p>
      </dgm:t>
    </dgm:pt>
    <dgm:pt modelId="{7E150E36-2D86-4F06-BDA3-9185D5CC6664}">
      <dgm:prSet/>
      <dgm:spPr/>
      <dgm:t>
        <a:bodyPr/>
        <a:lstStyle/>
        <a:p>
          <a:r>
            <a:rPr lang="pt-BR"/>
            <a:t>Estimativa</a:t>
          </a:r>
        </a:p>
      </dgm:t>
    </dgm:pt>
    <dgm:pt modelId="{D931ECAC-AB38-4486-BAFC-F910AF20089E}" type="parTrans" cxnId="{8CBDD3EE-0FC6-43A4-9C34-5DF5B58384AB}">
      <dgm:prSet/>
      <dgm:spPr/>
      <dgm:t>
        <a:bodyPr/>
        <a:lstStyle/>
        <a:p>
          <a:endParaRPr lang="pt-BR"/>
        </a:p>
      </dgm:t>
    </dgm:pt>
    <dgm:pt modelId="{13776B4A-E5A3-4D5F-ADF8-B8FB765D68CA}" type="sibTrans" cxnId="{8CBDD3EE-0FC6-43A4-9C34-5DF5B58384AB}">
      <dgm:prSet/>
      <dgm:spPr/>
      <dgm:t>
        <a:bodyPr/>
        <a:lstStyle/>
        <a:p>
          <a:endParaRPr lang="pt-BR"/>
        </a:p>
      </dgm:t>
    </dgm:pt>
    <dgm:pt modelId="{C7226807-C4C6-440C-B4F0-32052F059653}">
      <dgm:prSet/>
      <dgm:spPr/>
      <dgm:t>
        <a:bodyPr/>
        <a:lstStyle/>
        <a:p>
          <a:r>
            <a:rPr lang="pt-BR"/>
            <a:t>Planejamento</a:t>
          </a:r>
        </a:p>
      </dgm:t>
    </dgm:pt>
    <dgm:pt modelId="{8A70C1F9-10B1-4ECF-A584-E31D21E84A52}" type="parTrans" cxnId="{058BB290-E6E0-4159-B921-FE3A68878AA4}">
      <dgm:prSet/>
      <dgm:spPr/>
      <dgm:t>
        <a:bodyPr/>
        <a:lstStyle/>
        <a:p>
          <a:endParaRPr lang="pt-BR"/>
        </a:p>
      </dgm:t>
    </dgm:pt>
    <dgm:pt modelId="{9197D101-46BC-455E-ACA6-CC19AC99BA4B}" type="sibTrans" cxnId="{058BB290-E6E0-4159-B921-FE3A68878AA4}">
      <dgm:prSet/>
      <dgm:spPr/>
      <dgm:t>
        <a:bodyPr/>
        <a:lstStyle/>
        <a:p>
          <a:endParaRPr lang="pt-BR"/>
        </a:p>
      </dgm:t>
    </dgm:pt>
    <dgm:pt modelId="{B0CCAD4C-5FA1-4448-B5B7-43108ADA69FD}">
      <dgm:prSet/>
      <dgm:spPr/>
      <dgm:t>
        <a:bodyPr/>
        <a:lstStyle/>
        <a:p>
          <a:r>
            <a:rPr lang="pt-BR"/>
            <a:t>Controle</a:t>
          </a:r>
        </a:p>
      </dgm:t>
    </dgm:pt>
    <dgm:pt modelId="{46A4712D-9544-4C42-939A-DD719ED04768}" type="parTrans" cxnId="{91DAF57F-6595-40DF-8205-812462E8DBAE}">
      <dgm:prSet/>
      <dgm:spPr/>
      <dgm:t>
        <a:bodyPr/>
        <a:lstStyle/>
        <a:p>
          <a:endParaRPr lang="pt-BR"/>
        </a:p>
      </dgm:t>
    </dgm:pt>
    <dgm:pt modelId="{15C10664-877C-43A7-86A4-E69241081E90}" type="sibTrans" cxnId="{91DAF57F-6595-40DF-8205-812462E8DBAE}">
      <dgm:prSet/>
      <dgm:spPr/>
      <dgm:t>
        <a:bodyPr/>
        <a:lstStyle/>
        <a:p>
          <a:endParaRPr lang="pt-BR"/>
        </a:p>
      </dgm:t>
    </dgm:pt>
    <dgm:pt modelId="{4200D81A-88F7-41DB-B666-228D4DE945DA}">
      <dgm:prSet/>
      <dgm:spPr/>
      <dgm:t>
        <a:bodyPr/>
        <a:lstStyle/>
        <a:p>
          <a:r>
            <a:rPr lang="pt-BR"/>
            <a:t>Comunicação</a:t>
          </a:r>
        </a:p>
      </dgm:t>
    </dgm:pt>
    <dgm:pt modelId="{60D72D4E-FCD4-4385-89C5-0A39AF996FE0}" type="parTrans" cxnId="{5CE85DD4-53BF-47F0-B662-F9AF8862D487}">
      <dgm:prSet/>
      <dgm:spPr/>
      <dgm:t>
        <a:bodyPr/>
        <a:lstStyle/>
        <a:p>
          <a:endParaRPr lang="pt-BR"/>
        </a:p>
      </dgm:t>
    </dgm:pt>
    <dgm:pt modelId="{D486D6F6-E1A9-4D65-863A-58257FA5C6EB}" type="sibTrans" cxnId="{5CE85DD4-53BF-47F0-B662-F9AF8862D487}">
      <dgm:prSet/>
      <dgm:spPr/>
      <dgm:t>
        <a:bodyPr/>
        <a:lstStyle/>
        <a:p>
          <a:endParaRPr lang="pt-BR"/>
        </a:p>
      </dgm:t>
    </dgm:pt>
    <dgm:pt modelId="{E328701E-D8D0-4D99-A6D1-2712E3D73FB6}">
      <dgm:prSet/>
      <dgm:spPr/>
      <dgm:t>
        <a:bodyPr/>
        <a:lstStyle/>
        <a:p>
          <a:r>
            <a:rPr lang="pt-BR"/>
            <a:t>Técnico</a:t>
          </a:r>
        </a:p>
      </dgm:t>
    </dgm:pt>
    <dgm:pt modelId="{1842F646-C8CB-47D2-8CC2-D4F1E2E39780}" type="parTrans" cxnId="{73CB9610-BA3A-4856-8F75-64E8B6839042}">
      <dgm:prSet/>
      <dgm:spPr/>
      <dgm:t>
        <a:bodyPr/>
        <a:lstStyle/>
        <a:p>
          <a:endParaRPr lang="pt-BR"/>
        </a:p>
      </dgm:t>
    </dgm:pt>
    <dgm:pt modelId="{D70541C8-CD60-4CA5-99A2-483D7396CAAC}" type="sibTrans" cxnId="{73CB9610-BA3A-4856-8F75-64E8B6839042}">
      <dgm:prSet/>
      <dgm:spPr/>
      <dgm:t>
        <a:bodyPr/>
        <a:lstStyle/>
        <a:p>
          <a:endParaRPr lang="pt-BR"/>
        </a:p>
      </dgm:t>
    </dgm:pt>
    <dgm:pt modelId="{5D605706-D7B3-4715-B495-B24EBDCF61EA}">
      <dgm:prSet/>
      <dgm:spPr/>
      <dgm:t>
        <a:bodyPr/>
        <a:lstStyle/>
        <a:p>
          <a:r>
            <a:rPr lang="pt-BR"/>
            <a:t>Requisitos</a:t>
          </a:r>
        </a:p>
      </dgm:t>
    </dgm:pt>
    <dgm:pt modelId="{8B827852-3A81-452F-9D24-129DAF701FFB}" type="parTrans" cxnId="{08253119-6AE8-4075-ADB7-D92B1DBA603D}">
      <dgm:prSet/>
      <dgm:spPr/>
      <dgm:t>
        <a:bodyPr/>
        <a:lstStyle/>
        <a:p>
          <a:endParaRPr lang="pt-BR"/>
        </a:p>
      </dgm:t>
    </dgm:pt>
    <dgm:pt modelId="{6801318E-9E31-454D-A45D-B65940EFA4A3}" type="sibTrans" cxnId="{08253119-6AE8-4075-ADB7-D92B1DBA603D}">
      <dgm:prSet/>
      <dgm:spPr/>
      <dgm:t>
        <a:bodyPr/>
        <a:lstStyle/>
        <a:p>
          <a:endParaRPr lang="pt-BR"/>
        </a:p>
      </dgm:t>
    </dgm:pt>
    <dgm:pt modelId="{361EB6C0-1394-473B-BE89-6266D9202787}">
      <dgm:prSet/>
      <dgm:spPr/>
      <dgm:t>
        <a:bodyPr/>
        <a:lstStyle/>
        <a:p>
          <a:r>
            <a:rPr lang="pt-BR"/>
            <a:t>Tecnologia</a:t>
          </a:r>
        </a:p>
      </dgm:t>
    </dgm:pt>
    <dgm:pt modelId="{77E2F29C-84C7-48C3-8F6F-C69D7586C45D}" type="parTrans" cxnId="{1AC0DB11-748D-4FA8-A6C7-AE9C2644561E}">
      <dgm:prSet/>
      <dgm:spPr/>
      <dgm:t>
        <a:bodyPr/>
        <a:lstStyle/>
        <a:p>
          <a:endParaRPr lang="pt-BR"/>
        </a:p>
      </dgm:t>
    </dgm:pt>
    <dgm:pt modelId="{4DAD977E-54CC-4C9A-BE04-4E1A386F3556}" type="sibTrans" cxnId="{1AC0DB11-748D-4FA8-A6C7-AE9C2644561E}">
      <dgm:prSet/>
      <dgm:spPr/>
      <dgm:t>
        <a:bodyPr/>
        <a:lstStyle/>
        <a:p>
          <a:endParaRPr lang="pt-BR"/>
        </a:p>
      </dgm:t>
    </dgm:pt>
    <dgm:pt modelId="{EBD38737-7DD8-43BE-B7ED-DF71474BEDA2}">
      <dgm:prSet/>
      <dgm:spPr/>
      <dgm:t>
        <a:bodyPr/>
        <a:lstStyle/>
        <a:p>
          <a:r>
            <a:rPr lang="pt-BR"/>
            <a:t>Desempenho</a:t>
          </a:r>
        </a:p>
      </dgm:t>
    </dgm:pt>
    <dgm:pt modelId="{478CDEFB-3482-4126-966F-A378298BB01D}" type="parTrans" cxnId="{B2D0087A-50F9-43A0-9EF3-DCFBAF1F539C}">
      <dgm:prSet/>
      <dgm:spPr/>
      <dgm:t>
        <a:bodyPr/>
        <a:lstStyle/>
        <a:p>
          <a:endParaRPr lang="pt-BR"/>
        </a:p>
      </dgm:t>
    </dgm:pt>
    <dgm:pt modelId="{BE89AD66-A9DB-4A84-93BC-A6F791E9E8A9}" type="sibTrans" cxnId="{B2D0087A-50F9-43A0-9EF3-DCFBAF1F539C}">
      <dgm:prSet/>
      <dgm:spPr/>
      <dgm:t>
        <a:bodyPr/>
        <a:lstStyle/>
        <a:p>
          <a:endParaRPr lang="pt-BR"/>
        </a:p>
      </dgm:t>
    </dgm:pt>
    <dgm:pt modelId="{5DFD038D-6FFD-49FF-B345-3D3ABE5C98C8}">
      <dgm:prSet/>
      <dgm:spPr/>
      <dgm:t>
        <a:bodyPr/>
        <a:lstStyle/>
        <a:p>
          <a:r>
            <a:rPr lang="pt-BR"/>
            <a:t>Qualidade</a:t>
          </a:r>
        </a:p>
      </dgm:t>
    </dgm:pt>
    <dgm:pt modelId="{F8941512-C9D7-475E-BA9F-B9E7C93CB69C}" type="parTrans" cxnId="{A169B83F-E394-4639-A72A-4A39FEA949C9}">
      <dgm:prSet/>
      <dgm:spPr/>
      <dgm:t>
        <a:bodyPr/>
        <a:lstStyle/>
        <a:p>
          <a:endParaRPr lang="pt-BR"/>
        </a:p>
      </dgm:t>
    </dgm:pt>
    <dgm:pt modelId="{B192D48C-B1C5-42C0-9F05-A8DB3D3A5DC7}" type="sibTrans" cxnId="{A169B83F-E394-4639-A72A-4A39FEA949C9}">
      <dgm:prSet/>
      <dgm:spPr/>
      <dgm:t>
        <a:bodyPr/>
        <a:lstStyle/>
        <a:p>
          <a:endParaRPr lang="pt-BR"/>
        </a:p>
      </dgm:t>
    </dgm:pt>
    <dgm:pt modelId="{126590A4-29BC-4ADE-AFB5-023495EE0089}">
      <dgm:prSet/>
      <dgm:spPr/>
      <dgm:t>
        <a:bodyPr/>
        <a:lstStyle/>
        <a:p>
          <a:r>
            <a:rPr lang="pt-BR"/>
            <a:t>Externo</a:t>
          </a:r>
        </a:p>
      </dgm:t>
    </dgm:pt>
    <dgm:pt modelId="{161AD8C1-E29A-4FED-BE80-57B24325604E}" type="parTrans" cxnId="{C8D04375-45D1-450A-8815-621098AA5D03}">
      <dgm:prSet/>
      <dgm:spPr/>
      <dgm:t>
        <a:bodyPr/>
        <a:lstStyle/>
        <a:p>
          <a:endParaRPr lang="pt-BR"/>
        </a:p>
      </dgm:t>
    </dgm:pt>
    <dgm:pt modelId="{1D9A6998-76B2-4B0B-98E1-6D08D9075A32}" type="sibTrans" cxnId="{C8D04375-45D1-450A-8815-621098AA5D03}">
      <dgm:prSet/>
      <dgm:spPr/>
      <dgm:t>
        <a:bodyPr/>
        <a:lstStyle/>
        <a:p>
          <a:endParaRPr lang="pt-BR"/>
        </a:p>
      </dgm:t>
    </dgm:pt>
    <dgm:pt modelId="{9F3B85D9-3369-4003-AF20-872152FE23FA}">
      <dgm:prSet/>
      <dgm:spPr/>
      <dgm:t>
        <a:bodyPr/>
        <a:lstStyle/>
        <a:p>
          <a:r>
            <a:rPr lang="pt-BR"/>
            <a:t>Aquisições</a:t>
          </a:r>
        </a:p>
      </dgm:t>
    </dgm:pt>
    <dgm:pt modelId="{5A3BD96A-3D89-462E-82CA-06A32B435F4D}" type="parTrans" cxnId="{B1E0E1D2-D98A-470C-84D6-F4B78E2A7EFD}">
      <dgm:prSet/>
      <dgm:spPr/>
      <dgm:t>
        <a:bodyPr/>
        <a:lstStyle/>
        <a:p>
          <a:endParaRPr lang="pt-BR"/>
        </a:p>
      </dgm:t>
    </dgm:pt>
    <dgm:pt modelId="{8E41348A-8649-4F90-A4E3-2ABAA80144B0}" type="sibTrans" cxnId="{B1E0E1D2-D98A-470C-84D6-F4B78E2A7EFD}">
      <dgm:prSet/>
      <dgm:spPr/>
      <dgm:t>
        <a:bodyPr/>
        <a:lstStyle/>
        <a:p>
          <a:endParaRPr lang="pt-BR"/>
        </a:p>
      </dgm:t>
    </dgm:pt>
    <dgm:pt modelId="{4CA9BC66-21CA-4F97-815A-9D8E72AF79B2}">
      <dgm:prSet/>
      <dgm:spPr/>
      <dgm:t>
        <a:bodyPr/>
        <a:lstStyle/>
        <a:p>
          <a:r>
            <a:rPr lang="pt-BR"/>
            <a:t>Cliente</a:t>
          </a:r>
        </a:p>
      </dgm:t>
    </dgm:pt>
    <dgm:pt modelId="{6846D342-7592-4C5A-B18F-9971BEC16328}" type="parTrans" cxnId="{8E700FE5-A58C-4E9B-A894-E9B70E4CB943}">
      <dgm:prSet/>
      <dgm:spPr/>
      <dgm:t>
        <a:bodyPr/>
        <a:lstStyle/>
        <a:p>
          <a:endParaRPr lang="pt-BR"/>
        </a:p>
      </dgm:t>
    </dgm:pt>
    <dgm:pt modelId="{793454F4-CCA0-4BD1-9BD2-9F4190B8B60E}" type="sibTrans" cxnId="{8E700FE5-A58C-4E9B-A894-E9B70E4CB943}">
      <dgm:prSet/>
      <dgm:spPr/>
      <dgm:t>
        <a:bodyPr/>
        <a:lstStyle/>
        <a:p>
          <a:endParaRPr lang="pt-BR"/>
        </a:p>
      </dgm:t>
    </dgm:pt>
    <dgm:pt modelId="{84046004-57A6-4C06-A11C-9F7287761D98}">
      <dgm:prSet/>
      <dgm:spPr/>
      <dgm:t>
        <a:bodyPr/>
        <a:lstStyle/>
        <a:p>
          <a:r>
            <a:rPr lang="pt-BR"/>
            <a:t>Entidades reguladoras</a:t>
          </a:r>
        </a:p>
      </dgm:t>
    </dgm:pt>
    <dgm:pt modelId="{63832C0C-723A-45C3-B066-FD5A0842CD05}" type="parTrans" cxnId="{799FA29B-2E9D-4E6F-846C-FBC03708C5E2}">
      <dgm:prSet/>
      <dgm:spPr/>
      <dgm:t>
        <a:bodyPr/>
        <a:lstStyle/>
        <a:p>
          <a:endParaRPr lang="pt-BR"/>
        </a:p>
      </dgm:t>
    </dgm:pt>
    <dgm:pt modelId="{407AFE14-5FC0-4D2E-9FC5-8AD16CE02A1B}" type="sibTrans" cxnId="{799FA29B-2E9D-4E6F-846C-FBC03708C5E2}">
      <dgm:prSet/>
      <dgm:spPr/>
      <dgm:t>
        <a:bodyPr/>
        <a:lstStyle/>
        <a:p>
          <a:endParaRPr lang="pt-BR"/>
        </a:p>
      </dgm:t>
    </dgm:pt>
    <dgm:pt modelId="{75DB07BA-D8BC-420A-B76B-BAA46B28B914}">
      <dgm:prSet/>
      <dgm:spPr/>
      <dgm:t>
        <a:bodyPr/>
        <a:lstStyle/>
        <a:p>
          <a:r>
            <a:rPr lang="pt-BR"/>
            <a:t>Governo</a:t>
          </a:r>
        </a:p>
      </dgm:t>
    </dgm:pt>
    <dgm:pt modelId="{216CF9BF-9216-407F-9B8D-95C4041D8FA8}" type="parTrans" cxnId="{5A692AC8-A9AE-427B-BFF6-6F8ED31E8ACD}">
      <dgm:prSet/>
      <dgm:spPr/>
      <dgm:t>
        <a:bodyPr/>
        <a:lstStyle/>
        <a:p>
          <a:endParaRPr lang="pt-BR"/>
        </a:p>
      </dgm:t>
    </dgm:pt>
    <dgm:pt modelId="{2DBBFA10-52E3-4FBB-83A9-6F54699A61B4}" type="sibTrans" cxnId="{5A692AC8-A9AE-427B-BFF6-6F8ED31E8ACD}">
      <dgm:prSet/>
      <dgm:spPr/>
      <dgm:t>
        <a:bodyPr/>
        <a:lstStyle/>
        <a:p>
          <a:endParaRPr lang="pt-BR"/>
        </a:p>
      </dgm:t>
    </dgm:pt>
    <dgm:pt modelId="{3090BAB2-701F-40A4-9FD5-83BB08AF3A5E}">
      <dgm:prSet/>
      <dgm:spPr/>
      <dgm:t>
        <a:bodyPr/>
        <a:lstStyle/>
        <a:p>
          <a:r>
            <a:rPr lang="pt-BR"/>
            <a:t>Condições climáticas</a:t>
          </a:r>
        </a:p>
      </dgm:t>
    </dgm:pt>
    <dgm:pt modelId="{8918F457-E626-49F4-BCA0-12DFB6C8AD03}" type="parTrans" cxnId="{FA237040-2C3B-4BCA-BC57-056682AFA508}">
      <dgm:prSet/>
      <dgm:spPr/>
      <dgm:t>
        <a:bodyPr/>
        <a:lstStyle/>
        <a:p>
          <a:endParaRPr lang="pt-BR"/>
        </a:p>
      </dgm:t>
    </dgm:pt>
    <dgm:pt modelId="{EF008B6C-CB20-4DCE-A5F1-80556F774714}" type="sibTrans" cxnId="{FA237040-2C3B-4BCA-BC57-056682AFA508}">
      <dgm:prSet/>
      <dgm:spPr/>
      <dgm:t>
        <a:bodyPr/>
        <a:lstStyle/>
        <a:p>
          <a:endParaRPr lang="pt-BR"/>
        </a:p>
      </dgm:t>
    </dgm:pt>
    <dgm:pt modelId="{E56B250D-9946-4520-ABD0-195D9B83D822}" type="pres">
      <dgm:prSet presAssocID="{C92F3603-C6F5-4B67-BD70-6902805AB2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EE2F045-5171-41CD-A65B-DC61AA8A3152}" type="pres">
      <dgm:prSet presAssocID="{5B00B322-4B12-41A6-85D7-DA499DFD4F16}" presName="hierRoot1" presStyleCnt="0">
        <dgm:presLayoutVars>
          <dgm:hierBranch val="init"/>
        </dgm:presLayoutVars>
      </dgm:prSet>
      <dgm:spPr/>
    </dgm:pt>
    <dgm:pt modelId="{6A273FFF-FAA9-4AE5-ACC4-713A06FD1089}" type="pres">
      <dgm:prSet presAssocID="{5B00B322-4B12-41A6-85D7-DA499DFD4F16}" presName="rootComposite1" presStyleCnt="0"/>
      <dgm:spPr/>
    </dgm:pt>
    <dgm:pt modelId="{28CD8419-E7A4-41DA-859E-4D67DB2B710F}" type="pres">
      <dgm:prSet presAssocID="{5B00B322-4B12-41A6-85D7-DA499DFD4F1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648E2A5-3C92-4437-BDC3-295D51468995}" type="pres">
      <dgm:prSet presAssocID="{5B00B322-4B12-41A6-85D7-DA499DFD4F16}" presName="rootConnector1" presStyleLbl="node1" presStyleIdx="0" presStyleCnt="0"/>
      <dgm:spPr/>
      <dgm:t>
        <a:bodyPr/>
        <a:lstStyle/>
        <a:p>
          <a:endParaRPr lang="pt-BR"/>
        </a:p>
      </dgm:t>
    </dgm:pt>
    <dgm:pt modelId="{9D6EDE55-DC4E-4D50-9F60-69EE37B8151C}" type="pres">
      <dgm:prSet presAssocID="{5B00B322-4B12-41A6-85D7-DA499DFD4F16}" presName="hierChild2" presStyleCnt="0"/>
      <dgm:spPr/>
    </dgm:pt>
    <dgm:pt modelId="{A8D0EEC9-6F7C-408E-8B34-6C99F820D0B2}" type="pres">
      <dgm:prSet presAssocID="{7EB70B14-84CD-4643-8471-B73421138D4D}" presName="Name37" presStyleLbl="parChTrans1D2" presStyleIdx="0" presStyleCnt="4"/>
      <dgm:spPr/>
      <dgm:t>
        <a:bodyPr/>
        <a:lstStyle/>
        <a:p>
          <a:endParaRPr lang="pt-BR"/>
        </a:p>
      </dgm:t>
    </dgm:pt>
    <dgm:pt modelId="{D951CA85-D74F-4350-A31F-68ECCF0F817E}" type="pres">
      <dgm:prSet presAssocID="{A31F5B86-564D-4AB7-9108-9DA85A4709BA}" presName="hierRoot2" presStyleCnt="0">
        <dgm:presLayoutVars>
          <dgm:hierBranch val="init"/>
        </dgm:presLayoutVars>
      </dgm:prSet>
      <dgm:spPr/>
    </dgm:pt>
    <dgm:pt modelId="{DB42E906-2B5D-4A6A-8C14-F83FEC28256D}" type="pres">
      <dgm:prSet presAssocID="{A31F5B86-564D-4AB7-9108-9DA85A4709BA}" presName="rootComposite" presStyleCnt="0"/>
      <dgm:spPr/>
    </dgm:pt>
    <dgm:pt modelId="{2A3E7F47-C6F2-4669-89DA-C10855CB0716}" type="pres">
      <dgm:prSet presAssocID="{A31F5B86-564D-4AB7-9108-9DA85A4709BA}" presName="rootText" presStyleLbl="node2" presStyleIdx="0" presStyleCnt="4" custScaleX="11595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CCEED76-9494-4BBF-9382-31BF8F101C44}" type="pres">
      <dgm:prSet presAssocID="{A31F5B86-564D-4AB7-9108-9DA85A4709BA}" presName="rootConnector" presStyleLbl="node2" presStyleIdx="0" presStyleCnt="4"/>
      <dgm:spPr/>
      <dgm:t>
        <a:bodyPr/>
        <a:lstStyle/>
        <a:p>
          <a:endParaRPr lang="pt-BR"/>
        </a:p>
      </dgm:t>
    </dgm:pt>
    <dgm:pt modelId="{BDEE2223-1DE8-453F-B491-34C0A4A1134E}" type="pres">
      <dgm:prSet presAssocID="{A31F5B86-564D-4AB7-9108-9DA85A4709BA}" presName="hierChild4" presStyleCnt="0"/>
      <dgm:spPr/>
    </dgm:pt>
    <dgm:pt modelId="{C5AC88B5-1F71-46B1-80CC-124717A81B3A}" type="pres">
      <dgm:prSet presAssocID="{614B019A-1818-4321-9FDF-611E750EAB05}" presName="Name37" presStyleLbl="parChTrans1D3" presStyleIdx="0" presStyleCnt="16"/>
      <dgm:spPr/>
      <dgm:t>
        <a:bodyPr/>
        <a:lstStyle/>
        <a:p>
          <a:endParaRPr lang="pt-BR"/>
        </a:p>
      </dgm:t>
    </dgm:pt>
    <dgm:pt modelId="{F265726A-74AB-4689-9C34-44D51EF7D382}" type="pres">
      <dgm:prSet presAssocID="{D58F6AA2-9F53-4A60-A44D-38FD84B8AF7F}" presName="hierRoot2" presStyleCnt="0">
        <dgm:presLayoutVars>
          <dgm:hierBranch val="init"/>
        </dgm:presLayoutVars>
      </dgm:prSet>
      <dgm:spPr/>
    </dgm:pt>
    <dgm:pt modelId="{3E9473B1-A885-44BA-9053-BC214E789AF0}" type="pres">
      <dgm:prSet presAssocID="{D58F6AA2-9F53-4A60-A44D-38FD84B8AF7F}" presName="rootComposite" presStyleCnt="0"/>
      <dgm:spPr/>
    </dgm:pt>
    <dgm:pt modelId="{CA289EF0-FD5E-425C-A231-A9D84BB6623A}" type="pres">
      <dgm:prSet presAssocID="{D58F6AA2-9F53-4A60-A44D-38FD84B8AF7F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BB3844-6EA6-472C-8606-8AA7B7FE0F0B}" type="pres">
      <dgm:prSet presAssocID="{D58F6AA2-9F53-4A60-A44D-38FD84B8AF7F}" presName="rootConnector" presStyleLbl="node3" presStyleIdx="0" presStyleCnt="16"/>
      <dgm:spPr/>
      <dgm:t>
        <a:bodyPr/>
        <a:lstStyle/>
        <a:p>
          <a:endParaRPr lang="pt-BR"/>
        </a:p>
      </dgm:t>
    </dgm:pt>
    <dgm:pt modelId="{DDB065A5-F2C0-48E5-92A2-0C78E7167934}" type="pres">
      <dgm:prSet presAssocID="{D58F6AA2-9F53-4A60-A44D-38FD84B8AF7F}" presName="hierChild4" presStyleCnt="0"/>
      <dgm:spPr/>
    </dgm:pt>
    <dgm:pt modelId="{5470B549-6B8C-48D0-80A1-6587D9E37A4D}" type="pres">
      <dgm:prSet presAssocID="{D58F6AA2-9F53-4A60-A44D-38FD84B8AF7F}" presName="hierChild5" presStyleCnt="0"/>
      <dgm:spPr/>
    </dgm:pt>
    <dgm:pt modelId="{2621339D-4C0F-4929-A07F-6355D6A883AD}" type="pres">
      <dgm:prSet presAssocID="{6915D6D7-D29D-482A-9853-A0A0EAD0910F}" presName="Name37" presStyleLbl="parChTrans1D3" presStyleIdx="1" presStyleCnt="16"/>
      <dgm:spPr/>
      <dgm:t>
        <a:bodyPr/>
        <a:lstStyle/>
        <a:p>
          <a:endParaRPr lang="pt-BR"/>
        </a:p>
      </dgm:t>
    </dgm:pt>
    <dgm:pt modelId="{FEA2B19C-BE07-4D04-B39A-30A26D0763C7}" type="pres">
      <dgm:prSet presAssocID="{00C6F922-742E-4C71-A891-179FEEF19B35}" presName="hierRoot2" presStyleCnt="0">
        <dgm:presLayoutVars>
          <dgm:hierBranch val="init"/>
        </dgm:presLayoutVars>
      </dgm:prSet>
      <dgm:spPr/>
    </dgm:pt>
    <dgm:pt modelId="{D4DE17DF-1301-47F8-8C3C-6889D12F362C}" type="pres">
      <dgm:prSet presAssocID="{00C6F922-742E-4C71-A891-179FEEF19B35}" presName="rootComposite" presStyleCnt="0"/>
      <dgm:spPr/>
    </dgm:pt>
    <dgm:pt modelId="{7B5B4394-0469-4AED-AE79-2B2E9C1F0093}" type="pres">
      <dgm:prSet presAssocID="{00C6F922-742E-4C71-A891-179FEEF19B35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269D70F-D6B1-45BB-BC81-2CD926C7970E}" type="pres">
      <dgm:prSet presAssocID="{00C6F922-742E-4C71-A891-179FEEF19B35}" presName="rootConnector" presStyleLbl="node3" presStyleIdx="1" presStyleCnt="16"/>
      <dgm:spPr/>
      <dgm:t>
        <a:bodyPr/>
        <a:lstStyle/>
        <a:p>
          <a:endParaRPr lang="pt-BR"/>
        </a:p>
      </dgm:t>
    </dgm:pt>
    <dgm:pt modelId="{75877C81-19CE-4A20-BCA6-77883EDD326B}" type="pres">
      <dgm:prSet presAssocID="{00C6F922-742E-4C71-A891-179FEEF19B35}" presName="hierChild4" presStyleCnt="0"/>
      <dgm:spPr/>
    </dgm:pt>
    <dgm:pt modelId="{7013A681-67B9-4E98-B93F-6AA1DA57A644}" type="pres">
      <dgm:prSet presAssocID="{00C6F922-742E-4C71-A891-179FEEF19B35}" presName="hierChild5" presStyleCnt="0"/>
      <dgm:spPr/>
    </dgm:pt>
    <dgm:pt modelId="{AABE73A2-BB1D-4056-B67E-98FA3003A3EA}" type="pres">
      <dgm:prSet presAssocID="{3339F968-D5E6-49A2-917D-4117A56C4B50}" presName="Name37" presStyleLbl="parChTrans1D3" presStyleIdx="2" presStyleCnt="16"/>
      <dgm:spPr/>
      <dgm:t>
        <a:bodyPr/>
        <a:lstStyle/>
        <a:p>
          <a:endParaRPr lang="pt-BR"/>
        </a:p>
      </dgm:t>
    </dgm:pt>
    <dgm:pt modelId="{5C0D1770-38A2-4311-A2E1-5D850EF958B6}" type="pres">
      <dgm:prSet presAssocID="{C0018E42-84D9-415D-A384-7666513A1F7F}" presName="hierRoot2" presStyleCnt="0">
        <dgm:presLayoutVars>
          <dgm:hierBranch val="init"/>
        </dgm:presLayoutVars>
      </dgm:prSet>
      <dgm:spPr/>
    </dgm:pt>
    <dgm:pt modelId="{21B80074-284F-4B65-B2A1-64238608E8AA}" type="pres">
      <dgm:prSet presAssocID="{C0018E42-84D9-415D-A384-7666513A1F7F}" presName="rootComposite" presStyleCnt="0"/>
      <dgm:spPr/>
    </dgm:pt>
    <dgm:pt modelId="{BAB3A6B8-5352-4DA8-96F8-07E6BC98185D}" type="pres">
      <dgm:prSet presAssocID="{C0018E42-84D9-415D-A384-7666513A1F7F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33A8206-CB66-4AB9-A4D9-2FF5C4916BE9}" type="pres">
      <dgm:prSet presAssocID="{C0018E42-84D9-415D-A384-7666513A1F7F}" presName="rootConnector" presStyleLbl="node3" presStyleIdx="2" presStyleCnt="16"/>
      <dgm:spPr/>
      <dgm:t>
        <a:bodyPr/>
        <a:lstStyle/>
        <a:p>
          <a:endParaRPr lang="pt-BR"/>
        </a:p>
      </dgm:t>
    </dgm:pt>
    <dgm:pt modelId="{39BB5FFD-FFDC-494A-81F3-BB2A2C16CD46}" type="pres">
      <dgm:prSet presAssocID="{C0018E42-84D9-415D-A384-7666513A1F7F}" presName="hierChild4" presStyleCnt="0"/>
      <dgm:spPr/>
    </dgm:pt>
    <dgm:pt modelId="{329DA6F9-3056-415C-A33E-A622B278F385}" type="pres">
      <dgm:prSet presAssocID="{C0018E42-84D9-415D-A384-7666513A1F7F}" presName="hierChild5" presStyleCnt="0"/>
      <dgm:spPr/>
    </dgm:pt>
    <dgm:pt modelId="{9831D72F-A1A5-4486-9D2A-133C3A0311A0}" type="pres">
      <dgm:prSet presAssocID="{A31F5B86-564D-4AB7-9108-9DA85A4709BA}" presName="hierChild5" presStyleCnt="0"/>
      <dgm:spPr/>
    </dgm:pt>
    <dgm:pt modelId="{1F18DE31-806F-4189-8975-B12043AEE76D}" type="pres">
      <dgm:prSet presAssocID="{4D6903E5-620B-4616-A392-23116CAF4F52}" presName="Name37" presStyleLbl="parChTrans1D2" presStyleIdx="1" presStyleCnt="4"/>
      <dgm:spPr/>
      <dgm:t>
        <a:bodyPr/>
        <a:lstStyle/>
        <a:p>
          <a:endParaRPr lang="pt-BR"/>
        </a:p>
      </dgm:t>
    </dgm:pt>
    <dgm:pt modelId="{209CB061-F0AD-41D8-A64E-0CBE27A7DFE9}" type="pres">
      <dgm:prSet presAssocID="{721F0B68-8824-45C5-B517-E97620A78057}" presName="hierRoot2" presStyleCnt="0">
        <dgm:presLayoutVars>
          <dgm:hierBranch val="init"/>
        </dgm:presLayoutVars>
      </dgm:prSet>
      <dgm:spPr/>
    </dgm:pt>
    <dgm:pt modelId="{ECB3B436-1736-423A-A33E-8C7D8E803322}" type="pres">
      <dgm:prSet presAssocID="{721F0B68-8824-45C5-B517-E97620A78057}" presName="rootComposite" presStyleCnt="0"/>
      <dgm:spPr/>
    </dgm:pt>
    <dgm:pt modelId="{AFE4E10C-E831-42AA-8C78-CCF12529F98C}" type="pres">
      <dgm:prSet presAssocID="{721F0B68-8824-45C5-B517-E97620A78057}" presName="rootText" presStyleLbl="node2" presStyleIdx="1" presStyleCnt="4" custScaleX="1300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912529-05F6-4571-8E52-A2B57C007140}" type="pres">
      <dgm:prSet presAssocID="{721F0B68-8824-45C5-B517-E97620A78057}" presName="rootConnector" presStyleLbl="node2" presStyleIdx="1" presStyleCnt="4"/>
      <dgm:spPr/>
      <dgm:t>
        <a:bodyPr/>
        <a:lstStyle/>
        <a:p>
          <a:endParaRPr lang="pt-BR"/>
        </a:p>
      </dgm:t>
    </dgm:pt>
    <dgm:pt modelId="{A2339C5D-2409-4802-ACEE-5A28F3C3D849}" type="pres">
      <dgm:prSet presAssocID="{721F0B68-8824-45C5-B517-E97620A78057}" presName="hierChild4" presStyleCnt="0"/>
      <dgm:spPr/>
    </dgm:pt>
    <dgm:pt modelId="{6BDE1B16-A616-4674-B030-65F89162B9CC}" type="pres">
      <dgm:prSet presAssocID="{D931ECAC-AB38-4486-BAFC-F910AF20089E}" presName="Name37" presStyleLbl="parChTrans1D3" presStyleIdx="3" presStyleCnt="16"/>
      <dgm:spPr/>
      <dgm:t>
        <a:bodyPr/>
        <a:lstStyle/>
        <a:p>
          <a:endParaRPr lang="pt-BR"/>
        </a:p>
      </dgm:t>
    </dgm:pt>
    <dgm:pt modelId="{F614FC74-5C2A-4737-BA89-DE18D28BFED8}" type="pres">
      <dgm:prSet presAssocID="{7E150E36-2D86-4F06-BDA3-9185D5CC6664}" presName="hierRoot2" presStyleCnt="0">
        <dgm:presLayoutVars>
          <dgm:hierBranch val="init"/>
        </dgm:presLayoutVars>
      </dgm:prSet>
      <dgm:spPr/>
    </dgm:pt>
    <dgm:pt modelId="{295A48C9-8E21-49A7-A6B4-5F6DDE31FF7A}" type="pres">
      <dgm:prSet presAssocID="{7E150E36-2D86-4F06-BDA3-9185D5CC6664}" presName="rootComposite" presStyleCnt="0"/>
      <dgm:spPr/>
    </dgm:pt>
    <dgm:pt modelId="{771C8DD5-A53C-4C6A-B00E-7720FB7A085F}" type="pres">
      <dgm:prSet presAssocID="{7E150E36-2D86-4F06-BDA3-9185D5CC6664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E0545C6-A044-40EA-ADEE-669580CFD394}" type="pres">
      <dgm:prSet presAssocID="{7E150E36-2D86-4F06-BDA3-9185D5CC6664}" presName="rootConnector" presStyleLbl="node3" presStyleIdx="3" presStyleCnt="16"/>
      <dgm:spPr/>
      <dgm:t>
        <a:bodyPr/>
        <a:lstStyle/>
        <a:p>
          <a:endParaRPr lang="pt-BR"/>
        </a:p>
      </dgm:t>
    </dgm:pt>
    <dgm:pt modelId="{7FFBFB91-2883-4E39-932D-A8053CAF29C2}" type="pres">
      <dgm:prSet presAssocID="{7E150E36-2D86-4F06-BDA3-9185D5CC6664}" presName="hierChild4" presStyleCnt="0"/>
      <dgm:spPr/>
    </dgm:pt>
    <dgm:pt modelId="{2ADBBB37-AD3A-4722-9F5B-A18375DC8957}" type="pres">
      <dgm:prSet presAssocID="{7E150E36-2D86-4F06-BDA3-9185D5CC6664}" presName="hierChild5" presStyleCnt="0"/>
      <dgm:spPr/>
    </dgm:pt>
    <dgm:pt modelId="{9C3B3528-36D0-453D-8B62-2806CAEE330E}" type="pres">
      <dgm:prSet presAssocID="{8A70C1F9-10B1-4ECF-A584-E31D21E84A52}" presName="Name37" presStyleLbl="parChTrans1D3" presStyleIdx="4" presStyleCnt="16"/>
      <dgm:spPr/>
      <dgm:t>
        <a:bodyPr/>
        <a:lstStyle/>
        <a:p>
          <a:endParaRPr lang="pt-BR"/>
        </a:p>
      </dgm:t>
    </dgm:pt>
    <dgm:pt modelId="{1EBE25AD-1F00-4C8D-BA80-6CC386FF4D78}" type="pres">
      <dgm:prSet presAssocID="{C7226807-C4C6-440C-B4F0-32052F059653}" presName="hierRoot2" presStyleCnt="0">
        <dgm:presLayoutVars>
          <dgm:hierBranch val="init"/>
        </dgm:presLayoutVars>
      </dgm:prSet>
      <dgm:spPr/>
    </dgm:pt>
    <dgm:pt modelId="{E76AE06B-7891-4A3B-B447-114313543637}" type="pres">
      <dgm:prSet presAssocID="{C7226807-C4C6-440C-B4F0-32052F059653}" presName="rootComposite" presStyleCnt="0"/>
      <dgm:spPr/>
    </dgm:pt>
    <dgm:pt modelId="{72FD56DB-E3CD-498A-A4FD-B9397867C0B2}" type="pres">
      <dgm:prSet presAssocID="{C7226807-C4C6-440C-B4F0-32052F059653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1B0EA3-CC22-4B38-BCA8-928D8F2858CE}" type="pres">
      <dgm:prSet presAssocID="{C7226807-C4C6-440C-B4F0-32052F059653}" presName="rootConnector" presStyleLbl="node3" presStyleIdx="4" presStyleCnt="16"/>
      <dgm:spPr/>
      <dgm:t>
        <a:bodyPr/>
        <a:lstStyle/>
        <a:p>
          <a:endParaRPr lang="pt-BR"/>
        </a:p>
      </dgm:t>
    </dgm:pt>
    <dgm:pt modelId="{EA448D2A-66FD-4581-B0BD-0941BE92725D}" type="pres">
      <dgm:prSet presAssocID="{C7226807-C4C6-440C-B4F0-32052F059653}" presName="hierChild4" presStyleCnt="0"/>
      <dgm:spPr/>
    </dgm:pt>
    <dgm:pt modelId="{912E49E8-607F-44FC-9BF4-75DC4D96D768}" type="pres">
      <dgm:prSet presAssocID="{C7226807-C4C6-440C-B4F0-32052F059653}" presName="hierChild5" presStyleCnt="0"/>
      <dgm:spPr/>
    </dgm:pt>
    <dgm:pt modelId="{F4A796AB-7D30-47B5-B300-C0767B5DD161}" type="pres">
      <dgm:prSet presAssocID="{46A4712D-9544-4C42-939A-DD719ED04768}" presName="Name37" presStyleLbl="parChTrans1D3" presStyleIdx="5" presStyleCnt="16"/>
      <dgm:spPr/>
      <dgm:t>
        <a:bodyPr/>
        <a:lstStyle/>
        <a:p>
          <a:endParaRPr lang="pt-BR"/>
        </a:p>
      </dgm:t>
    </dgm:pt>
    <dgm:pt modelId="{E4E4F6A9-A975-4E1D-9121-7EAEBDFBEB4E}" type="pres">
      <dgm:prSet presAssocID="{B0CCAD4C-5FA1-4448-B5B7-43108ADA69FD}" presName="hierRoot2" presStyleCnt="0">
        <dgm:presLayoutVars>
          <dgm:hierBranch val="init"/>
        </dgm:presLayoutVars>
      </dgm:prSet>
      <dgm:spPr/>
    </dgm:pt>
    <dgm:pt modelId="{6A6C0A61-1DBD-4832-BA8D-82F5BD782E00}" type="pres">
      <dgm:prSet presAssocID="{B0CCAD4C-5FA1-4448-B5B7-43108ADA69FD}" presName="rootComposite" presStyleCnt="0"/>
      <dgm:spPr/>
    </dgm:pt>
    <dgm:pt modelId="{8227E97C-08E8-489F-A2CA-63FA270D416E}" type="pres">
      <dgm:prSet presAssocID="{B0CCAD4C-5FA1-4448-B5B7-43108ADA69FD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23176F9-DBE8-49A0-AC6B-B22895B3A723}" type="pres">
      <dgm:prSet presAssocID="{B0CCAD4C-5FA1-4448-B5B7-43108ADA69FD}" presName="rootConnector" presStyleLbl="node3" presStyleIdx="5" presStyleCnt="16"/>
      <dgm:spPr/>
      <dgm:t>
        <a:bodyPr/>
        <a:lstStyle/>
        <a:p>
          <a:endParaRPr lang="pt-BR"/>
        </a:p>
      </dgm:t>
    </dgm:pt>
    <dgm:pt modelId="{34C17881-46C2-448F-A361-374296658135}" type="pres">
      <dgm:prSet presAssocID="{B0CCAD4C-5FA1-4448-B5B7-43108ADA69FD}" presName="hierChild4" presStyleCnt="0"/>
      <dgm:spPr/>
    </dgm:pt>
    <dgm:pt modelId="{FDEEC7D0-563D-483A-93BB-C3A5202B5D71}" type="pres">
      <dgm:prSet presAssocID="{B0CCAD4C-5FA1-4448-B5B7-43108ADA69FD}" presName="hierChild5" presStyleCnt="0"/>
      <dgm:spPr/>
    </dgm:pt>
    <dgm:pt modelId="{1370F00B-2F15-4A79-9BBE-DD87909CA5A6}" type="pres">
      <dgm:prSet presAssocID="{60D72D4E-FCD4-4385-89C5-0A39AF996FE0}" presName="Name37" presStyleLbl="parChTrans1D3" presStyleIdx="6" presStyleCnt="16"/>
      <dgm:spPr/>
      <dgm:t>
        <a:bodyPr/>
        <a:lstStyle/>
        <a:p>
          <a:endParaRPr lang="pt-BR"/>
        </a:p>
      </dgm:t>
    </dgm:pt>
    <dgm:pt modelId="{36A4FECA-18FA-477A-9BD9-6BFEFEC5A6D3}" type="pres">
      <dgm:prSet presAssocID="{4200D81A-88F7-41DB-B666-228D4DE945DA}" presName="hierRoot2" presStyleCnt="0">
        <dgm:presLayoutVars>
          <dgm:hierBranch val="init"/>
        </dgm:presLayoutVars>
      </dgm:prSet>
      <dgm:spPr/>
    </dgm:pt>
    <dgm:pt modelId="{10AB6D5D-1286-4198-B1E8-4520DF8607D6}" type="pres">
      <dgm:prSet presAssocID="{4200D81A-88F7-41DB-B666-228D4DE945DA}" presName="rootComposite" presStyleCnt="0"/>
      <dgm:spPr/>
    </dgm:pt>
    <dgm:pt modelId="{DAB71A07-02B9-4C7D-AE9A-B288F1C980AB}" type="pres">
      <dgm:prSet presAssocID="{4200D81A-88F7-41DB-B666-228D4DE945DA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61D847-175D-46B9-AEB6-9C9BDBC44BE4}" type="pres">
      <dgm:prSet presAssocID="{4200D81A-88F7-41DB-B666-228D4DE945DA}" presName="rootConnector" presStyleLbl="node3" presStyleIdx="6" presStyleCnt="16"/>
      <dgm:spPr/>
      <dgm:t>
        <a:bodyPr/>
        <a:lstStyle/>
        <a:p>
          <a:endParaRPr lang="pt-BR"/>
        </a:p>
      </dgm:t>
    </dgm:pt>
    <dgm:pt modelId="{D400DA2C-1B3A-49AC-8F3D-A0CA4AF822D2}" type="pres">
      <dgm:prSet presAssocID="{4200D81A-88F7-41DB-B666-228D4DE945DA}" presName="hierChild4" presStyleCnt="0"/>
      <dgm:spPr/>
    </dgm:pt>
    <dgm:pt modelId="{F5108AC4-CE7F-41A4-9243-1CD4DE486D09}" type="pres">
      <dgm:prSet presAssocID="{4200D81A-88F7-41DB-B666-228D4DE945DA}" presName="hierChild5" presStyleCnt="0"/>
      <dgm:spPr/>
    </dgm:pt>
    <dgm:pt modelId="{D25C22EA-0DA8-4DC7-A4E2-B2D9D1567D6C}" type="pres">
      <dgm:prSet presAssocID="{721F0B68-8824-45C5-B517-E97620A78057}" presName="hierChild5" presStyleCnt="0"/>
      <dgm:spPr/>
    </dgm:pt>
    <dgm:pt modelId="{DC58032A-F2C6-410A-81A9-9B064F3BBE19}" type="pres">
      <dgm:prSet presAssocID="{1842F646-C8CB-47D2-8CC2-D4F1E2E39780}" presName="Name37" presStyleLbl="parChTrans1D2" presStyleIdx="2" presStyleCnt="4"/>
      <dgm:spPr/>
      <dgm:t>
        <a:bodyPr/>
        <a:lstStyle/>
        <a:p>
          <a:endParaRPr lang="pt-BR"/>
        </a:p>
      </dgm:t>
    </dgm:pt>
    <dgm:pt modelId="{12689FFD-8D2D-4467-96B3-39B1A3F0C2AC}" type="pres">
      <dgm:prSet presAssocID="{E328701E-D8D0-4D99-A6D1-2712E3D73FB6}" presName="hierRoot2" presStyleCnt="0">
        <dgm:presLayoutVars>
          <dgm:hierBranch val="init"/>
        </dgm:presLayoutVars>
      </dgm:prSet>
      <dgm:spPr/>
    </dgm:pt>
    <dgm:pt modelId="{C74B2033-52A7-4060-85BB-98EBF7D8E02C}" type="pres">
      <dgm:prSet presAssocID="{E328701E-D8D0-4D99-A6D1-2712E3D73FB6}" presName="rootComposite" presStyleCnt="0"/>
      <dgm:spPr/>
    </dgm:pt>
    <dgm:pt modelId="{ABAC55A7-7B0C-4413-B269-91525CA7352F}" type="pres">
      <dgm:prSet presAssocID="{E328701E-D8D0-4D99-A6D1-2712E3D73FB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AF7A985-E5B7-4E1F-B841-D42AE185D32D}" type="pres">
      <dgm:prSet presAssocID="{E328701E-D8D0-4D99-A6D1-2712E3D73FB6}" presName="rootConnector" presStyleLbl="node2" presStyleIdx="2" presStyleCnt="4"/>
      <dgm:spPr/>
      <dgm:t>
        <a:bodyPr/>
        <a:lstStyle/>
        <a:p>
          <a:endParaRPr lang="pt-BR"/>
        </a:p>
      </dgm:t>
    </dgm:pt>
    <dgm:pt modelId="{8D6626A0-06B4-45ED-A2E4-D3DE066E7205}" type="pres">
      <dgm:prSet presAssocID="{E328701E-D8D0-4D99-A6D1-2712E3D73FB6}" presName="hierChild4" presStyleCnt="0"/>
      <dgm:spPr/>
    </dgm:pt>
    <dgm:pt modelId="{D5B99159-CDDB-41F8-ACBD-6B8092780EF5}" type="pres">
      <dgm:prSet presAssocID="{8B827852-3A81-452F-9D24-129DAF701FFB}" presName="Name37" presStyleLbl="parChTrans1D3" presStyleIdx="7" presStyleCnt="16"/>
      <dgm:spPr/>
      <dgm:t>
        <a:bodyPr/>
        <a:lstStyle/>
        <a:p>
          <a:endParaRPr lang="pt-BR"/>
        </a:p>
      </dgm:t>
    </dgm:pt>
    <dgm:pt modelId="{114E4173-B790-460F-ADEE-067F5A141092}" type="pres">
      <dgm:prSet presAssocID="{5D605706-D7B3-4715-B495-B24EBDCF61EA}" presName="hierRoot2" presStyleCnt="0">
        <dgm:presLayoutVars>
          <dgm:hierBranch val="init"/>
        </dgm:presLayoutVars>
      </dgm:prSet>
      <dgm:spPr/>
    </dgm:pt>
    <dgm:pt modelId="{71F3C00A-D5A2-4317-8DFF-4FCE07873378}" type="pres">
      <dgm:prSet presAssocID="{5D605706-D7B3-4715-B495-B24EBDCF61EA}" presName="rootComposite" presStyleCnt="0"/>
      <dgm:spPr/>
    </dgm:pt>
    <dgm:pt modelId="{07A9ABE5-46CD-413D-ADF2-C5B2E1B5CF29}" type="pres">
      <dgm:prSet presAssocID="{5D605706-D7B3-4715-B495-B24EBDCF61EA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DCCF281-B896-49E7-9952-69A8F05234A7}" type="pres">
      <dgm:prSet presAssocID="{5D605706-D7B3-4715-B495-B24EBDCF61EA}" presName="rootConnector" presStyleLbl="node3" presStyleIdx="7" presStyleCnt="16"/>
      <dgm:spPr/>
      <dgm:t>
        <a:bodyPr/>
        <a:lstStyle/>
        <a:p>
          <a:endParaRPr lang="pt-BR"/>
        </a:p>
      </dgm:t>
    </dgm:pt>
    <dgm:pt modelId="{49E6FF55-03EE-4705-9928-A06205A63CD5}" type="pres">
      <dgm:prSet presAssocID="{5D605706-D7B3-4715-B495-B24EBDCF61EA}" presName="hierChild4" presStyleCnt="0"/>
      <dgm:spPr/>
    </dgm:pt>
    <dgm:pt modelId="{EB0D11B6-44BE-41A7-8ACE-CFD3F33DF272}" type="pres">
      <dgm:prSet presAssocID="{5D605706-D7B3-4715-B495-B24EBDCF61EA}" presName="hierChild5" presStyleCnt="0"/>
      <dgm:spPr/>
    </dgm:pt>
    <dgm:pt modelId="{2C8C310D-2740-4944-8929-9603E90D9A8B}" type="pres">
      <dgm:prSet presAssocID="{77E2F29C-84C7-48C3-8F6F-C69D7586C45D}" presName="Name37" presStyleLbl="parChTrans1D3" presStyleIdx="8" presStyleCnt="16"/>
      <dgm:spPr/>
      <dgm:t>
        <a:bodyPr/>
        <a:lstStyle/>
        <a:p>
          <a:endParaRPr lang="pt-BR"/>
        </a:p>
      </dgm:t>
    </dgm:pt>
    <dgm:pt modelId="{7F045EB9-AF64-4883-B97A-621B4DF3AFB3}" type="pres">
      <dgm:prSet presAssocID="{361EB6C0-1394-473B-BE89-6266D9202787}" presName="hierRoot2" presStyleCnt="0">
        <dgm:presLayoutVars>
          <dgm:hierBranch val="init"/>
        </dgm:presLayoutVars>
      </dgm:prSet>
      <dgm:spPr/>
    </dgm:pt>
    <dgm:pt modelId="{86074519-182A-430C-9599-229DBCCFC769}" type="pres">
      <dgm:prSet presAssocID="{361EB6C0-1394-473B-BE89-6266D9202787}" presName="rootComposite" presStyleCnt="0"/>
      <dgm:spPr/>
    </dgm:pt>
    <dgm:pt modelId="{6E24A0A0-BD96-4DB8-B4D8-A7E59CAFCC59}" type="pres">
      <dgm:prSet presAssocID="{361EB6C0-1394-473B-BE89-6266D9202787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7CC328-F91F-4E66-86F0-96BC73FD81F4}" type="pres">
      <dgm:prSet presAssocID="{361EB6C0-1394-473B-BE89-6266D9202787}" presName="rootConnector" presStyleLbl="node3" presStyleIdx="8" presStyleCnt="16"/>
      <dgm:spPr/>
      <dgm:t>
        <a:bodyPr/>
        <a:lstStyle/>
        <a:p>
          <a:endParaRPr lang="pt-BR"/>
        </a:p>
      </dgm:t>
    </dgm:pt>
    <dgm:pt modelId="{F9135126-6359-49A8-AABA-FEFC3CCB474C}" type="pres">
      <dgm:prSet presAssocID="{361EB6C0-1394-473B-BE89-6266D9202787}" presName="hierChild4" presStyleCnt="0"/>
      <dgm:spPr/>
    </dgm:pt>
    <dgm:pt modelId="{F5329557-6869-4530-93D9-4A07B363A53A}" type="pres">
      <dgm:prSet presAssocID="{361EB6C0-1394-473B-BE89-6266D9202787}" presName="hierChild5" presStyleCnt="0"/>
      <dgm:spPr/>
    </dgm:pt>
    <dgm:pt modelId="{40B297F6-C106-4935-ACD7-6187BD4527BF}" type="pres">
      <dgm:prSet presAssocID="{478CDEFB-3482-4126-966F-A378298BB01D}" presName="Name37" presStyleLbl="parChTrans1D3" presStyleIdx="9" presStyleCnt="16"/>
      <dgm:spPr/>
      <dgm:t>
        <a:bodyPr/>
        <a:lstStyle/>
        <a:p>
          <a:endParaRPr lang="pt-BR"/>
        </a:p>
      </dgm:t>
    </dgm:pt>
    <dgm:pt modelId="{F4AFA052-C7F5-4DD5-8C61-2183E8266E7B}" type="pres">
      <dgm:prSet presAssocID="{EBD38737-7DD8-43BE-B7ED-DF71474BEDA2}" presName="hierRoot2" presStyleCnt="0">
        <dgm:presLayoutVars>
          <dgm:hierBranch val="init"/>
        </dgm:presLayoutVars>
      </dgm:prSet>
      <dgm:spPr/>
    </dgm:pt>
    <dgm:pt modelId="{718319C4-D91A-477D-B3FE-9F55AA7AD489}" type="pres">
      <dgm:prSet presAssocID="{EBD38737-7DD8-43BE-B7ED-DF71474BEDA2}" presName="rootComposite" presStyleCnt="0"/>
      <dgm:spPr/>
    </dgm:pt>
    <dgm:pt modelId="{FA7660C4-8F78-4046-8AA1-0C277F92D7B5}" type="pres">
      <dgm:prSet presAssocID="{EBD38737-7DD8-43BE-B7ED-DF71474BEDA2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69DC0C8-E73B-4D7C-A4F5-BBE1CB5A5C88}" type="pres">
      <dgm:prSet presAssocID="{EBD38737-7DD8-43BE-B7ED-DF71474BEDA2}" presName="rootConnector" presStyleLbl="node3" presStyleIdx="9" presStyleCnt="16"/>
      <dgm:spPr/>
      <dgm:t>
        <a:bodyPr/>
        <a:lstStyle/>
        <a:p>
          <a:endParaRPr lang="pt-BR"/>
        </a:p>
      </dgm:t>
    </dgm:pt>
    <dgm:pt modelId="{A532FC77-BD94-463F-9CB2-2CFF87B07F26}" type="pres">
      <dgm:prSet presAssocID="{EBD38737-7DD8-43BE-B7ED-DF71474BEDA2}" presName="hierChild4" presStyleCnt="0"/>
      <dgm:spPr/>
    </dgm:pt>
    <dgm:pt modelId="{FAB741B8-9091-498D-ADE6-712F172959BB}" type="pres">
      <dgm:prSet presAssocID="{EBD38737-7DD8-43BE-B7ED-DF71474BEDA2}" presName="hierChild5" presStyleCnt="0"/>
      <dgm:spPr/>
    </dgm:pt>
    <dgm:pt modelId="{5BA4CB3C-5B28-456E-8283-66DE54569219}" type="pres">
      <dgm:prSet presAssocID="{F8941512-C9D7-475E-BA9F-B9E7C93CB69C}" presName="Name37" presStyleLbl="parChTrans1D3" presStyleIdx="10" presStyleCnt="16"/>
      <dgm:spPr/>
      <dgm:t>
        <a:bodyPr/>
        <a:lstStyle/>
        <a:p>
          <a:endParaRPr lang="pt-BR"/>
        </a:p>
      </dgm:t>
    </dgm:pt>
    <dgm:pt modelId="{C06D1DC2-E75B-4D1E-8A4E-E24326A27E62}" type="pres">
      <dgm:prSet presAssocID="{5DFD038D-6FFD-49FF-B345-3D3ABE5C98C8}" presName="hierRoot2" presStyleCnt="0">
        <dgm:presLayoutVars>
          <dgm:hierBranch val="init"/>
        </dgm:presLayoutVars>
      </dgm:prSet>
      <dgm:spPr/>
    </dgm:pt>
    <dgm:pt modelId="{60A613C6-FD10-4FD3-8EF4-28782F58A857}" type="pres">
      <dgm:prSet presAssocID="{5DFD038D-6FFD-49FF-B345-3D3ABE5C98C8}" presName="rootComposite" presStyleCnt="0"/>
      <dgm:spPr/>
    </dgm:pt>
    <dgm:pt modelId="{261D9DAF-0B28-4259-8D85-E5F903101B33}" type="pres">
      <dgm:prSet presAssocID="{5DFD038D-6FFD-49FF-B345-3D3ABE5C98C8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93BF30-F320-44EE-8BDB-AB5FB9789D51}" type="pres">
      <dgm:prSet presAssocID="{5DFD038D-6FFD-49FF-B345-3D3ABE5C98C8}" presName="rootConnector" presStyleLbl="node3" presStyleIdx="10" presStyleCnt="16"/>
      <dgm:spPr/>
      <dgm:t>
        <a:bodyPr/>
        <a:lstStyle/>
        <a:p>
          <a:endParaRPr lang="pt-BR"/>
        </a:p>
      </dgm:t>
    </dgm:pt>
    <dgm:pt modelId="{35A7FCD5-FF63-4154-9DA4-CCF03EF6F05B}" type="pres">
      <dgm:prSet presAssocID="{5DFD038D-6FFD-49FF-B345-3D3ABE5C98C8}" presName="hierChild4" presStyleCnt="0"/>
      <dgm:spPr/>
    </dgm:pt>
    <dgm:pt modelId="{63CB60BE-E2BF-4160-A9C4-C59F4210D268}" type="pres">
      <dgm:prSet presAssocID="{5DFD038D-6FFD-49FF-B345-3D3ABE5C98C8}" presName="hierChild5" presStyleCnt="0"/>
      <dgm:spPr/>
    </dgm:pt>
    <dgm:pt modelId="{87B2264D-77AE-493B-B266-FA7E1B976379}" type="pres">
      <dgm:prSet presAssocID="{E328701E-D8D0-4D99-A6D1-2712E3D73FB6}" presName="hierChild5" presStyleCnt="0"/>
      <dgm:spPr/>
    </dgm:pt>
    <dgm:pt modelId="{08B2D1C2-E9F7-4E06-A7EF-30783D52EFB5}" type="pres">
      <dgm:prSet presAssocID="{161AD8C1-E29A-4FED-BE80-57B24325604E}" presName="Name37" presStyleLbl="parChTrans1D2" presStyleIdx="3" presStyleCnt="4"/>
      <dgm:spPr/>
      <dgm:t>
        <a:bodyPr/>
        <a:lstStyle/>
        <a:p>
          <a:endParaRPr lang="pt-BR"/>
        </a:p>
      </dgm:t>
    </dgm:pt>
    <dgm:pt modelId="{2F7BD1D4-21BD-4871-BB32-6ED29307166E}" type="pres">
      <dgm:prSet presAssocID="{126590A4-29BC-4ADE-AFB5-023495EE0089}" presName="hierRoot2" presStyleCnt="0">
        <dgm:presLayoutVars>
          <dgm:hierBranch val="init"/>
        </dgm:presLayoutVars>
      </dgm:prSet>
      <dgm:spPr/>
    </dgm:pt>
    <dgm:pt modelId="{2F315B4A-CEC7-48A1-A0A2-6BDD3B2122D6}" type="pres">
      <dgm:prSet presAssocID="{126590A4-29BC-4ADE-AFB5-023495EE0089}" presName="rootComposite" presStyleCnt="0"/>
      <dgm:spPr/>
    </dgm:pt>
    <dgm:pt modelId="{4690A1CD-53A8-433B-8DE3-808D45F92B2B}" type="pres">
      <dgm:prSet presAssocID="{126590A4-29BC-4ADE-AFB5-023495EE008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9089519-63E8-47C4-8F47-E10B761220A4}" type="pres">
      <dgm:prSet presAssocID="{126590A4-29BC-4ADE-AFB5-023495EE0089}" presName="rootConnector" presStyleLbl="node2" presStyleIdx="3" presStyleCnt="4"/>
      <dgm:spPr/>
      <dgm:t>
        <a:bodyPr/>
        <a:lstStyle/>
        <a:p>
          <a:endParaRPr lang="pt-BR"/>
        </a:p>
      </dgm:t>
    </dgm:pt>
    <dgm:pt modelId="{775D93C8-8D09-4C83-8A4C-4E978AC7792A}" type="pres">
      <dgm:prSet presAssocID="{126590A4-29BC-4ADE-AFB5-023495EE0089}" presName="hierChild4" presStyleCnt="0"/>
      <dgm:spPr/>
    </dgm:pt>
    <dgm:pt modelId="{DDA08A96-ECAA-40D8-87E9-267A2E3FB2AB}" type="pres">
      <dgm:prSet presAssocID="{5A3BD96A-3D89-462E-82CA-06A32B435F4D}" presName="Name37" presStyleLbl="parChTrans1D3" presStyleIdx="11" presStyleCnt="16"/>
      <dgm:spPr/>
      <dgm:t>
        <a:bodyPr/>
        <a:lstStyle/>
        <a:p>
          <a:endParaRPr lang="pt-BR"/>
        </a:p>
      </dgm:t>
    </dgm:pt>
    <dgm:pt modelId="{2CE7CCD5-253C-4E94-886E-9AB4A6FD4A40}" type="pres">
      <dgm:prSet presAssocID="{9F3B85D9-3369-4003-AF20-872152FE23FA}" presName="hierRoot2" presStyleCnt="0">
        <dgm:presLayoutVars>
          <dgm:hierBranch val="init"/>
        </dgm:presLayoutVars>
      </dgm:prSet>
      <dgm:spPr/>
    </dgm:pt>
    <dgm:pt modelId="{29410BDE-3E28-4BFF-A2AC-6A21BAB13D8E}" type="pres">
      <dgm:prSet presAssocID="{9F3B85D9-3369-4003-AF20-872152FE23FA}" presName="rootComposite" presStyleCnt="0"/>
      <dgm:spPr/>
    </dgm:pt>
    <dgm:pt modelId="{B10BA726-78D3-4FBB-989F-FE3E151B889E}" type="pres">
      <dgm:prSet presAssocID="{9F3B85D9-3369-4003-AF20-872152FE23FA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EB2A397-26CF-4FDB-AC39-4CE91C9D5BEC}" type="pres">
      <dgm:prSet presAssocID="{9F3B85D9-3369-4003-AF20-872152FE23FA}" presName="rootConnector" presStyleLbl="node3" presStyleIdx="11" presStyleCnt="16"/>
      <dgm:spPr/>
      <dgm:t>
        <a:bodyPr/>
        <a:lstStyle/>
        <a:p>
          <a:endParaRPr lang="pt-BR"/>
        </a:p>
      </dgm:t>
    </dgm:pt>
    <dgm:pt modelId="{1484F00C-A64F-44EF-A874-E01268D8C838}" type="pres">
      <dgm:prSet presAssocID="{9F3B85D9-3369-4003-AF20-872152FE23FA}" presName="hierChild4" presStyleCnt="0"/>
      <dgm:spPr/>
    </dgm:pt>
    <dgm:pt modelId="{D0FF62BA-6940-4A21-B1C8-93D47159D53A}" type="pres">
      <dgm:prSet presAssocID="{9F3B85D9-3369-4003-AF20-872152FE23FA}" presName="hierChild5" presStyleCnt="0"/>
      <dgm:spPr/>
    </dgm:pt>
    <dgm:pt modelId="{C8897954-5EFB-4CF6-8723-36439E9F3DF1}" type="pres">
      <dgm:prSet presAssocID="{6846D342-7592-4C5A-B18F-9971BEC16328}" presName="Name37" presStyleLbl="parChTrans1D3" presStyleIdx="12" presStyleCnt="16"/>
      <dgm:spPr/>
      <dgm:t>
        <a:bodyPr/>
        <a:lstStyle/>
        <a:p>
          <a:endParaRPr lang="pt-BR"/>
        </a:p>
      </dgm:t>
    </dgm:pt>
    <dgm:pt modelId="{ADBB3B2A-9E0A-4CF0-8328-49C4E05FA043}" type="pres">
      <dgm:prSet presAssocID="{4CA9BC66-21CA-4F97-815A-9D8E72AF79B2}" presName="hierRoot2" presStyleCnt="0">
        <dgm:presLayoutVars>
          <dgm:hierBranch val="init"/>
        </dgm:presLayoutVars>
      </dgm:prSet>
      <dgm:spPr/>
    </dgm:pt>
    <dgm:pt modelId="{CDB42C64-9071-4E33-8DCB-4C933A0C4F26}" type="pres">
      <dgm:prSet presAssocID="{4CA9BC66-21CA-4F97-815A-9D8E72AF79B2}" presName="rootComposite" presStyleCnt="0"/>
      <dgm:spPr/>
    </dgm:pt>
    <dgm:pt modelId="{BEEDB414-BD68-46F2-9AF9-579F0F25BFB5}" type="pres">
      <dgm:prSet presAssocID="{4CA9BC66-21CA-4F97-815A-9D8E72AF79B2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0E47870-49B3-4BF1-B458-43A1D66CBFAE}" type="pres">
      <dgm:prSet presAssocID="{4CA9BC66-21CA-4F97-815A-9D8E72AF79B2}" presName="rootConnector" presStyleLbl="node3" presStyleIdx="12" presStyleCnt="16"/>
      <dgm:spPr/>
      <dgm:t>
        <a:bodyPr/>
        <a:lstStyle/>
        <a:p>
          <a:endParaRPr lang="pt-BR"/>
        </a:p>
      </dgm:t>
    </dgm:pt>
    <dgm:pt modelId="{730D9B27-F578-4A0A-8FC3-13A82B381A7E}" type="pres">
      <dgm:prSet presAssocID="{4CA9BC66-21CA-4F97-815A-9D8E72AF79B2}" presName="hierChild4" presStyleCnt="0"/>
      <dgm:spPr/>
    </dgm:pt>
    <dgm:pt modelId="{7BA29BB6-E6F4-4647-ADF3-23427D9B328E}" type="pres">
      <dgm:prSet presAssocID="{4CA9BC66-21CA-4F97-815A-9D8E72AF79B2}" presName="hierChild5" presStyleCnt="0"/>
      <dgm:spPr/>
    </dgm:pt>
    <dgm:pt modelId="{4CA684B6-EED4-48E7-8C58-1AE0D554FA84}" type="pres">
      <dgm:prSet presAssocID="{63832C0C-723A-45C3-B066-FD5A0842CD05}" presName="Name37" presStyleLbl="parChTrans1D3" presStyleIdx="13" presStyleCnt="16"/>
      <dgm:spPr/>
      <dgm:t>
        <a:bodyPr/>
        <a:lstStyle/>
        <a:p>
          <a:endParaRPr lang="pt-BR"/>
        </a:p>
      </dgm:t>
    </dgm:pt>
    <dgm:pt modelId="{3D83ED3E-E179-483F-AC12-1764E112DFF1}" type="pres">
      <dgm:prSet presAssocID="{84046004-57A6-4C06-A11C-9F7287761D98}" presName="hierRoot2" presStyleCnt="0">
        <dgm:presLayoutVars>
          <dgm:hierBranch val="init"/>
        </dgm:presLayoutVars>
      </dgm:prSet>
      <dgm:spPr/>
    </dgm:pt>
    <dgm:pt modelId="{F615FBBC-BF03-48F4-9850-4048A57FCC3A}" type="pres">
      <dgm:prSet presAssocID="{84046004-57A6-4C06-A11C-9F7287761D98}" presName="rootComposite" presStyleCnt="0"/>
      <dgm:spPr/>
    </dgm:pt>
    <dgm:pt modelId="{6EBEA3B5-CDA2-477A-8B26-F83F79694AD4}" type="pres">
      <dgm:prSet presAssocID="{84046004-57A6-4C06-A11C-9F7287761D98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78C5A6-CBD5-4FFF-8CB7-01C25D9B581B}" type="pres">
      <dgm:prSet presAssocID="{84046004-57A6-4C06-A11C-9F7287761D98}" presName="rootConnector" presStyleLbl="node3" presStyleIdx="13" presStyleCnt="16"/>
      <dgm:spPr/>
      <dgm:t>
        <a:bodyPr/>
        <a:lstStyle/>
        <a:p>
          <a:endParaRPr lang="pt-BR"/>
        </a:p>
      </dgm:t>
    </dgm:pt>
    <dgm:pt modelId="{30B92F52-0951-4013-992C-EDD468C3D67A}" type="pres">
      <dgm:prSet presAssocID="{84046004-57A6-4C06-A11C-9F7287761D98}" presName="hierChild4" presStyleCnt="0"/>
      <dgm:spPr/>
    </dgm:pt>
    <dgm:pt modelId="{573B2DAD-05C5-4C96-B163-343854CD7247}" type="pres">
      <dgm:prSet presAssocID="{84046004-57A6-4C06-A11C-9F7287761D98}" presName="hierChild5" presStyleCnt="0"/>
      <dgm:spPr/>
    </dgm:pt>
    <dgm:pt modelId="{A2E18608-7331-406F-AE65-BB24C39261CF}" type="pres">
      <dgm:prSet presAssocID="{216CF9BF-9216-407F-9B8D-95C4041D8FA8}" presName="Name37" presStyleLbl="parChTrans1D3" presStyleIdx="14" presStyleCnt="16"/>
      <dgm:spPr/>
      <dgm:t>
        <a:bodyPr/>
        <a:lstStyle/>
        <a:p>
          <a:endParaRPr lang="pt-BR"/>
        </a:p>
      </dgm:t>
    </dgm:pt>
    <dgm:pt modelId="{FD0B73D4-5867-4568-8A83-914D9A34D62B}" type="pres">
      <dgm:prSet presAssocID="{75DB07BA-D8BC-420A-B76B-BAA46B28B914}" presName="hierRoot2" presStyleCnt="0">
        <dgm:presLayoutVars>
          <dgm:hierBranch val="init"/>
        </dgm:presLayoutVars>
      </dgm:prSet>
      <dgm:spPr/>
    </dgm:pt>
    <dgm:pt modelId="{49581607-45FA-4302-B467-3EC000F8B72E}" type="pres">
      <dgm:prSet presAssocID="{75DB07BA-D8BC-420A-B76B-BAA46B28B914}" presName="rootComposite" presStyleCnt="0"/>
      <dgm:spPr/>
    </dgm:pt>
    <dgm:pt modelId="{470789ED-5978-4F77-BE1A-1215B6A27C5A}" type="pres">
      <dgm:prSet presAssocID="{75DB07BA-D8BC-420A-B76B-BAA46B28B914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B38BA1-F226-4F57-9F51-DF172832A2DF}" type="pres">
      <dgm:prSet presAssocID="{75DB07BA-D8BC-420A-B76B-BAA46B28B914}" presName="rootConnector" presStyleLbl="node3" presStyleIdx="14" presStyleCnt="16"/>
      <dgm:spPr/>
      <dgm:t>
        <a:bodyPr/>
        <a:lstStyle/>
        <a:p>
          <a:endParaRPr lang="pt-BR"/>
        </a:p>
      </dgm:t>
    </dgm:pt>
    <dgm:pt modelId="{E3ADEBD8-3CD9-4D28-AB95-C616507A3D87}" type="pres">
      <dgm:prSet presAssocID="{75DB07BA-D8BC-420A-B76B-BAA46B28B914}" presName="hierChild4" presStyleCnt="0"/>
      <dgm:spPr/>
    </dgm:pt>
    <dgm:pt modelId="{254B4F07-9120-4FE2-A601-2B590F06DDE8}" type="pres">
      <dgm:prSet presAssocID="{75DB07BA-D8BC-420A-B76B-BAA46B28B914}" presName="hierChild5" presStyleCnt="0"/>
      <dgm:spPr/>
    </dgm:pt>
    <dgm:pt modelId="{9E14FBAD-D1AD-4CEB-9405-810E6926FDEA}" type="pres">
      <dgm:prSet presAssocID="{8918F457-E626-49F4-BCA0-12DFB6C8AD03}" presName="Name37" presStyleLbl="parChTrans1D3" presStyleIdx="15" presStyleCnt="16"/>
      <dgm:spPr/>
      <dgm:t>
        <a:bodyPr/>
        <a:lstStyle/>
        <a:p>
          <a:endParaRPr lang="pt-BR"/>
        </a:p>
      </dgm:t>
    </dgm:pt>
    <dgm:pt modelId="{28E348EA-583F-4342-BEAC-9B11F0260BCB}" type="pres">
      <dgm:prSet presAssocID="{3090BAB2-701F-40A4-9FD5-83BB08AF3A5E}" presName="hierRoot2" presStyleCnt="0">
        <dgm:presLayoutVars>
          <dgm:hierBranch val="init"/>
        </dgm:presLayoutVars>
      </dgm:prSet>
      <dgm:spPr/>
    </dgm:pt>
    <dgm:pt modelId="{B9F31B59-CA70-41BF-8FF6-54248D55DD34}" type="pres">
      <dgm:prSet presAssocID="{3090BAB2-701F-40A4-9FD5-83BB08AF3A5E}" presName="rootComposite" presStyleCnt="0"/>
      <dgm:spPr/>
    </dgm:pt>
    <dgm:pt modelId="{1714AFA9-AA6E-456F-B331-E7A269D00A36}" type="pres">
      <dgm:prSet presAssocID="{3090BAB2-701F-40A4-9FD5-83BB08AF3A5E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E090179-A3E9-46F5-9880-803E6CCFB14F}" type="pres">
      <dgm:prSet presAssocID="{3090BAB2-701F-40A4-9FD5-83BB08AF3A5E}" presName="rootConnector" presStyleLbl="node3" presStyleIdx="15" presStyleCnt="16"/>
      <dgm:spPr/>
      <dgm:t>
        <a:bodyPr/>
        <a:lstStyle/>
        <a:p>
          <a:endParaRPr lang="pt-BR"/>
        </a:p>
      </dgm:t>
    </dgm:pt>
    <dgm:pt modelId="{B109D487-8E11-4EF5-86A5-98F7C7706D6A}" type="pres">
      <dgm:prSet presAssocID="{3090BAB2-701F-40A4-9FD5-83BB08AF3A5E}" presName="hierChild4" presStyleCnt="0"/>
      <dgm:spPr/>
    </dgm:pt>
    <dgm:pt modelId="{BD734E4D-C9C8-4725-BB1D-B1BB1D08F049}" type="pres">
      <dgm:prSet presAssocID="{3090BAB2-701F-40A4-9FD5-83BB08AF3A5E}" presName="hierChild5" presStyleCnt="0"/>
      <dgm:spPr/>
    </dgm:pt>
    <dgm:pt modelId="{A0038D5F-F51A-4069-A1AD-70F329929508}" type="pres">
      <dgm:prSet presAssocID="{126590A4-29BC-4ADE-AFB5-023495EE0089}" presName="hierChild5" presStyleCnt="0"/>
      <dgm:spPr/>
    </dgm:pt>
    <dgm:pt modelId="{ABD6C41D-263E-4FA5-86D7-1AD941EE1CD8}" type="pres">
      <dgm:prSet presAssocID="{5B00B322-4B12-41A6-85D7-DA499DFD4F16}" presName="hierChild3" presStyleCnt="0"/>
      <dgm:spPr/>
    </dgm:pt>
  </dgm:ptLst>
  <dgm:cxnLst>
    <dgm:cxn modelId="{5E5279CA-1CD4-498B-A58A-11C2AE741CD8}" type="presOf" srcId="{3090BAB2-701F-40A4-9FD5-83BB08AF3A5E}" destId="{1714AFA9-AA6E-456F-B331-E7A269D00A36}" srcOrd="0" destOrd="0" presId="urn:microsoft.com/office/officeart/2005/8/layout/orgChart1"/>
    <dgm:cxn modelId="{799FA29B-2E9D-4E6F-846C-FBC03708C5E2}" srcId="{126590A4-29BC-4ADE-AFB5-023495EE0089}" destId="{84046004-57A6-4C06-A11C-9F7287761D98}" srcOrd="2" destOrd="0" parTransId="{63832C0C-723A-45C3-B066-FD5A0842CD05}" sibTransId="{407AFE14-5FC0-4D2E-9FC5-8AD16CE02A1B}"/>
    <dgm:cxn modelId="{61B90C42-33C0-47FF-B652-0E48A361651C}" type="presOf" srcId="{1842F646-C8CB-47D2-8CC2-D4F1E2E39780}" destId="{DC58032A-F2C6-410A-81A9-9B064F3BBE19}" srcOrd="0" destOrd="0" presId="urn:microsoft.com/office/officeart/2005/8/layout/orgChart1"/>
    <dgm:cxn modelId="{1AC0DB11-748D-4FA8-A6C7-AE9C2644561E}" srcId="{E328701E-D8D0-4D99-A6D1-2712E3D73FB6}" destId="{361EB6C0-1394-473B-BE89-6266D9202787}" srcOrd="1" destOrd="0" parTransId="{77E2F29C-84C7-48C3-8F6F-C69D7586C45D}" sibTransId="{4DAD977E-54CC-4C9A-BE04-4E1A386F3556}"/>
    <dgm:cxn modelId="{A169B83F-E394-4639-A72A-4A39FEA949C9}" srcId="{E328701E-D8D0-4D99-A6D1-2712E3D73FB6}" destId="{5DFD038D-6FFD-49FF-B345-3D3ABE5C98C8}" srcOrd="3" destOrd="0" parTransId="{F8941512-C9D7-475E-BA9F-B9E7C93CB69C}" sibTransId="{B192D48C-B1C5-42C0-9F05-A8DB3D3A5DC7}"/>
    <dgm:cxn modelId="{7A517D61-635E-4265-9AA7-6176D7A961CF}" type="presOf" srcId="{614B019A-1818-4321-9FDF-611E750EAB05}" destId="{C5AC88B5-1F71-46B1-80CC-124717A81B3A}" srcOrd="0" destOrd="0" presId="urn:microsoft.com/office/officeart/2005/8/layout/orgChart1"/>
    <dgm:cxn modelId="{8D4CA16E-15A1-4B69-B273-96CD1C3BC5DB}" type="presOf" srcId="{E328701E-D8D0-4D99-A6D1-2712E3D73FB6}" destId="{0AF7A985-E5B7-4E1F-B841-D42AE185D32D}" srcOrd="1" destOrd="0" presId="urn:microsoft.com/office/officeart/2005/8/layout/orgChart1"/>
    <dgm:cxn modelId="{9AF40A15-ECC5-483B-9EBF-26976EFD2DFB}" type="presOf" srcId="{6915D6D7-D29D-482A-9853-A0A0EAD0910F}" destId="{2621339D-4C0F-4929-A07F-6355D6A883AD}" srcOrd="0" destOrd="0" presId="urn:microsoft.com/office/officeart/2005/8/layout/orgChart1"/>
    <dgm:cxn modelId="{058BB290-E6E0-4159-B921-FE3A68878AA4}" srcId="{721F0B68-8824-45C5-B517-E97620A78057}" destId="{C7226807-C4C6-440C-B4F0-32052F059653}" srcOrd="1" destOrd="0" parTransId="{8A70C1F9-10B1-4ECF-A584-E31D21E84A52}" sibTransId="{9197D101-46BC-455E-ACA6-CC19AC99BA4B}"/>
    <dgm:cxn modelId="{CBBDE384-5A3C-49D3-9F34-A2E456BAC739}" type="presOf" srcId="{5D605706-D7B3-4715-B495-B24EBDCF61EA}" destId="{07A9ABE5-46CD-413D-ADF2-C5B2E1B5CF29}" srcOrd="0" destOrd="0" presId="urn:microsoft.com/office/officeart/2005/8/layout/orgChart1"/>
    <dgm:cxn modelId="{DCF6FE98-87D4-480E-A1B6-AE091F1AF2AA}" type="presOf" srcId="{75DB07BA-D8BC-420A-B76B-BAA46B28B914}" destId="{4AB38BA1-F226-4F57-9F51-DF172832A2DF}" srcOrd="1" destOrd="0" presId="urn:microsoft.com/office/officeart/2005/8/layout/orgChart1"/>
    <dgm:cxn modelId="{546E67D4-1A33-4851-9417-E326C9036991}" type="presOf" srcId="{5D605706-D7B3-4715-B495-B24EBDCF61EA}" destId="{6DCCF281-B896-49E7-9952-69A8F05234A7}" srcOrd="1" destOrd="0" presId="urn:microsoft.com/office/officeart/2005/8/layout/orgChart1"/>
    <dgm:cxn modelId="{FA237040-2C3B-4BCA-BC57-056682AFA508}" srcId="{126590A4-29BC-4ADE-AFB5-023495EE0089}" destId="{3090BAB2-701F-40A4-9FD5-83BB08AF3A5E}" srcOrd="4" destOrd="0" parTransId="{8918F457-E626-49F4-BCA0-12DFB6C8AD03}" sibTransId="{EF008B6C-CB20-4DCE-A5F1-80556F774714}"/>
    <dgm:cxn modelId="{2C11A1E3-7EDA-48A5-9517-2FBADD7FEC02}" type="presOf" srcId="{4D6903E5-620B-4616-A392-23116CAF4F52}" destId="{1F18DE31-806F-4189-8975-B12043AEE76D}" srcOrd="0" destOrd="0" presId="urn:microsoft.com/office/officeart/2005/8/layout/orgChart1"/>
    <dgm:cxn modelId="{8602B64A-27C2-4D44-9954-44ACCE995B0C}" type="presOf" srcId="{C7226807-C4C6-440C-B4F0-32052F059653}" destId="{72FD56DB-E3CD-498A-A4FD-B9397867C0B2}" srcOrd="0" destOrd="0" presId="urn:microsoft.com/office/officeart/2005/8/layout/orgChart1"/>
    <dgm:cxn modelId="{9544CFA7-AD16-4B9A-A25E-8D85EA6DB212}" type="presOf" srcId="{B0CCAD4C-5FA1-4448-B5B7-43108ADA69FD}" destId="{8227E97C-08E8-489F-A2CA-63FA270D416E}" srcOrd="0" destOrd="0" presId="urn:microsoft.com/office/officeart/2005/8/layout/orgChart1"/>
    <dgm:cxn modelId="{E8B6F560-E399-4E15-AB18-7B0250C8A989}" type="presOf" srcId="{4200D81A-88F7-41DB-B666-228D4DE945DA}" destId="{DAB71A07-02B9-4C7D-AE9A-B288F1C980AB}" srcOrd="0" destOrd="0" presId="urn:microsoft.com/office/officeart/2005/8/layout/orgChart1"/>
    <dgm:cxn modelId="{0BD70B86-3FC0-4E4F-B807-50B28E01B030}" srcId="{5B00B322-4B12-41A6-85D7-DA499DFD4F16}" destId="{A31F5B86-564D-4AB7-9108-9DA85A4709BA}" srcOrd="0" destOrd="0" parTransId="{7EB70B14-84CD-4643-8471-B73421138D4D}" sibTransId="{4DAC2D3F-CDA6-402E-81F9-A25076CDC874}"/>
    <dgm:cxn modelId="{A9402FC9-CC48-4F61-993B-8FE28D5E92CD}" type="presOf" srcId="{161AD8C1-E29A-4FED-BE80-57B24325604E}" destId="{08B2D1C2-E9F7-4E06-A7EF-30783D52EFB5}" srcOrd="0" destOrd="0" presId="urn:microsoft.com/office/officeart/2005/8/layout/orgChart1"/>
    <dgm:cxn modelId="{A9945C91-95B9-4DFC-991C-AF31FFD3BE73}" type="presOf" srcId="{3339F968-D5E6-49A2-917D-4117A56C4B50}" destId="{AABE73A2-BB1D-4056-B67E-98FA3003A3EA}" srcOrd="0" destOrd="0" presId="urn:microsoft.com/office/officeart/2005/8/layout/orgChart1"/>
    <dgm:cxn modelId="{4A5282CD-8487-4226-B43B-CC382D547983}" type="presOf" srcId="{D58F6AA2-9F53-4A60-A44D-38FD84B8AF7F}" destId="{CA289EF0-FD5E-425C-A231-A9D84BB6623A}" srcOrd="0" destOrd="0" presId="urn:microsoft.com/office/officeart/2005/8/layout/orgChart1"/>
    <dgm:cxn modelId="{FA82CF58-8717-4077-932B-27A8E08EAD00}" type="presOf" srcId="{00C6F922-742E-4C71-A891-179FEEF19B35}" destId="{7269D70F-D6B1-45BB-BC81-2CD926C7970E}" srcOrd="1" destOrd="0" presId="urn:microsoft.com/office/officeart/2005/8/layout/orgChart1"/>
    <dgm:cxn modelId="{58084717-DF22-40F5-BF76-1613E282ADCC}" type="presOf" srcId="{84046004-57A6-4C06-A11C-9F7287761D98}" destId="{EE78C5A6-CBD5-4FFF-8CB7-01C25D9B581B}" srcOrd="1" destOrd="0" presId="urn:microsoft.com/office/officeart/2005/8/layout/orgChart1"/>
    <dgm:cxn modelId="{EC06D829-C3FA-4BE0-9DD6-31B1862ADA1C}" type="presOf" srcId="{8918F457-E626-49F4-BCA0-12DFB6C8AD03}" destId="{9E14FBAD-D1AD-4CEB-9405-810E6926FDEA}" srcOrd="0" destOrd="0" presId="urn:microsoft.com/office/officeart/2005/8/layout/orgChart1"/>
    <dgm:cxn modelId="{86F22C27-8294-44AB-9B46-A5796AB741C6}" type="presOf" srcId="{EBD38737-7DD8-43BE-B7ED-DF71474BEDA2}" destId="{FA7660C4-8F78-4046-8AA1-0C277F92D7B5}" srcOrd="0" destOrd="0" presId="urn:microsoft.com/office/officeart/2005/8/layout/orgChart1"/>
    <dgm:cxn modelId="{5A692AC8-A9AE-427B-BFF6-6F8ED31E8ACD}" srcId="{126590A4-29BC-4ADE-AFB5-023495EE0089}" destId="{75DB07BA-D8BC-420A-B76B-BAA46B28B914}" srcOrd="3" destOrd="0" parTransId="{216CF9BF-9216-407F-9B8D-95C4041D8FA8}" sibTransId="{2DBBFA10-52E3-4FBB-83A9-6F54699A61B4}"/>
    <dgm:cxn modelId="{F4B5E7D7-C66A-48FB-960C-304C7272A11B}" type="presOf" srcId="{77E2F29C-84C7-48C3-8F6F-C69D7586C45D}" destId="{2C8C310D-2740-4944-8929-9603E90D9A8B}" srcOrd="0" destOrd="0" presId="urn:microsoft.com/office/officeart/2005/8/layout/orgChart1"/>
    <dgm:cxn modelId="{5245997E-2573-4C9F-9209-803D4DEBA9E4}" type="presOf" srcId="{4CA9BC66-21CA-4F97-815A-9D8E72AF79B2}" destId="{20E47870-49B3-4BF1-B458-43A1D66CBFAE}" srcOrd="1" destOrd="0" presId="urn:microsoft.com/office/officeart/2005/8/layout/orgChart1"/>
    <dgm:cxn modelId="{48BCC0F8-AD69-40BA-85B5-A6D3E50614B5}" type="presOf" srcId="{721F0B68-8824-45C5-B517-E97620A78057}" destId="{2B912529-05F6-4571-8E52-A2B57C007140}" srcOrd="1" destOrd="0" presId="urn:microsoft.com/office/officeart/2005/8/layout/orgChart1"/>
    <dgm:cxn modelId="{3092631C-E678-4944-8920-D4D8B7DB4E55}" type="presOf" srcId="{8A70C1F9-10B1-4ECF-A584-E31D21E84A52}" destId="{9C3B3528-36D0-453D-8B62-2806CAEE330E}" srcOrd="0" destOrd="0" presId="urn:microsoft.com/office/officeart/2005/8/layout/orgChart1"/>
    <dgm:cxn modelId="{ECE5C4A6-7A20-4D04-BC57-739C8EFC6B31}" type="presOf" srcId="{478CDEFB-3482-4126-966F-A378298BB01D}" destId="{40B297F6-C106-4935-ACD7-6187BD4527BF}" srcOrd="0" destOrd="0" presId="urn:microsoft.com/office/officeart/2005/8/layout/orgChart1"/>
    <dgm:cxn modelId="{4547B3C9-6423-400E-95A2-715BA534D36B}" type="presOf" srcId="{5B00B322-4B12-41A6-85D7-DA499DFD4F16}" destId="{B648E2A5-3C92-4437-BDC3-295D51468995}" srcOrd="1" destOrd="0" presId="urn:microsoft.com/office/officeart/2005/8/layout/orgChart1"/>
    <dgm:cxn modelId="{8DA481F4-773F-4F40-BE53-FD1783CD52E7}" type="presOf" srcId="{F8941512-C9D7-475E-BA9F-B9E7C93CB69C}" destId="{5BA4CB3C-5B28-456E-8283-66DE54569219}" srcOrd="0" destOrd="0" presId="urn:microsoft.com/office/officeart/2005/8/layout/orgChart1"/>
    <dgm:cxn modelId="{15433585-886F-4DCD-9E8B-1D8982E48FAB}" type="presOf" srcId="{63832C0C-723A-45C3-B066-FD5A0842CD05}" destId="{4CA684B6-EED4-48E7-8C58-1AE0D554FA84}" srcOrd="0" destOrd="0" presId="urn:microsoft.com/office/officeart/2005/8/layout/orgChart1"/>
    <dgm:cxn modelId="{11BCC9A1-04E7-456B-890C-C57F7AE363BE}" type="presOf" srcId="{46A4712D-9544-4C42-939A-DD719ED04768}" destId="{F4A796AB-7D30-47B5-B300-C0767B5DD161}" srcOrd="0" destOrd="0" presId="urn:microsoft.com/office/officeart/2005/8/layout/orgChart1"/>
    <dgm:cxn modelId="{C49164F6-7EF5-4D19-9516-86A7FAB65039}" type="presOf" srcId="{A31F5B86-564D-4AB7-9108-9DA85A4709BA}" destId="{BCCEED76-9494-4BBF-9382-31BF8F101C44}" srcOrd="1" destOrd="0" presId="urn:microsoft.com/office/officeart/2005/8/layout/orgChart1"/>
    <dgm:cxn modelId="{8CDEA1D0-5BA4-46AD-958E-CBD380C9548D}" type="presOf" srcId="{9F3B85D9-3369-4003-AF20-872152FE23FA}" destId="{FEB2A397-26CF-4FDB-AC39-4CE91C9D5BEC}" srcOrd="1" destOrd="0" presId="urn:microsoft.com/office/officeart/2005/8/layout/orgChart1"/>
    <dgm:cxn modelId="{29DB12C4-BB4A-47FB-9E48-5C95C007A641}" type="presOf" srcId="{4200D81A-88F7-41DB-B666-228D4DE945DA}" destId="{8C61D847-175D-46B9-AEB6-9C9BDBC44BE4}" srcOrd="1" destOrd="0" presId="urn:microsoft.com/office/officeart/2005/8/layout/orgChart1"/>
    <dgm:cxn modelId="{5CBA96C5-86D8-4067-A6AC-13BE4D6C6AFD}" type="presOf" srcId="{75DB07BA-D8BC-420A-B76B-BAA46B28B914}" destId="{470789ED-5978-4F77-BE1A-1215B6A27C5A}" srcOrd="0" destOrd="0" presId="urn:microsoft.com/office/officeart/2005/8/layout/orgChart1"/>
    <dgm:cxn modelId="{E3E9D727-4E4F-4430-B4D9-6B6DE9B27423}" type="presOf" srcId="{84046004-57A6-4C06-A11C-9F7287761D98}" destId="{6EBEA3B5-CDA2-477A-8B26-F83F79694AD4}" srcOrd="0" destOrd="0" presId="urn:microsoft.com/office/officeart/2005/8/layout/orgChart1"/>
    <dgm:cxn modelId="{446E4162-9E12-4CDD-AA55-35FCC82251C5}" type="presOf" srcId="{D931ECAC-AB38-4486-BAFC-F910AF20089E}" destId="{6BDE1B16-A616-4674-B030-65F89162B9CC}" srcOrd="0" destOrd="0" presId="urn:microsoft.com/office/officeart/2005/8/layout/orgChart1"/>
    <dgm:cxn modelId="{6338AA02-C906-45D6-87A5-7F5E01812D63}" type="presOf" srcId="{7E150E36-2D86-4F06-BDA3-9185D5CC6664}" destId="{771C8DD5-A53C-4C6A-B00E-7720FB7A085F}" srcOrd="0" destOrd="0" presId="urn:microsoft.com/office/officeart/2005/8/layout/orgChart1"/>
    <dgm:cxn modelId="{65610918-905D-402F-BB68-C2243676506D}" srcId="{C92F3603-C6F5-4B67-BD70-6902805AB235}" destId="{5B00B322-4B12-41A6-85D7-DA499DFD4F16}" srcOrd="0" destOrd="0" parTransId="{417911D0-80EC-44AD-A70D-31E06CEACEAD}" sibTransId="{2640F8FF-08B4-4E60-B307-D1BFFC2F686B}"/>
    <dgm:cxn modelId="{B1E0E1D2-D98A-470C-84D6-F4B78E2A7EFD}" srcId="{126590A4-29BC-4ADE-AFB5-023495EE0089}" destId="{9F3B85D9-3369-4003-AF20-872152FE23FA}" srcOrd="0" destOrd="0" parTransId="{5A3BD96A-3D89-462E-82CA-06A32B435F4D}" sibTransId="{8E41348A-8649-4F90-A4E3-2ABAA80144B0}"/>
    <dgm:cxn modelId="{B3F58E3D-FEA0-4AD6-A20D-E3D254170206}" srcId="{5B00B322-4B12-41A6-85D7-DA499DFD4F16}" destId="{721F0B68-8824-45C5-B517-E97620A78057}" srcOrd="1" destOrd="0" parTransId="{4D6903E5-620B-4616-A392-23116CAF4F52}" sibTransId="{40BD2846-8002-41F6-910E-16342491A9B2}"/>
    <dgm:cxn modelId="{501F35F2-2A36-437B-AAC1-F625B28B003B}" type="presOf" srcId="{E328701E-D8D0-4D99-A6D1-2712E3D73FB6}" destId="{ABAC55A7-7B0C-4413-B269-91525CA7352F}" srcOrd="0" destOrd="0" presId="urn:microsoft.com/office/officeart/2005/8/layout/orgChart1"/>
    <dgm:cxn modelId="{BDE38B1E-5099-44A5-8727-7FC612C26EBB}" type="presOf" srcId="{5A3BD96A-3D89-462E-82CA-06A32B435F4D}" destId="{DDA08A96-ECAA-40D8-87E9-267A2E3FB2AB}" srcOrd="0" destOrd="0" presId="urn:microsoft.com/office/officeart/2005/8/layout/orgChart1"/>
    <dgm:cxn modelId="{64A084E8-4763-44C1-ABA3-EBB3964CE3ED}" type="presOf" srcId="{00C6F922-742E-4C71-A891-179FEEF19B35}" destId="{7B5B4394-0469-4AED-AE79-2B2E9C1F0093}" srcOrd="0" destOrd="0" presId="urn:microsoft.com/office/officeart/2005/8/layout/orgChart1"/>
    <dgm:cxn modelId="{04741231-E562-4146-91EB-5B8533835035}" type="presOf" srcId="{EBD38737-7DD8-43BE-B7ED-DF71474BEDA2}" destId="{F69DC0C8-E73B-4D7C-A4F5-BBE1CB5A5C88}" srcOrd="1" destOrd="0" presId="urn:microsoft.com/office/officeart/2005/8/layout/orgChart1"/>
    <dgm:cxn modelId="{58DEC1AC-54C3-4A1F-AF01-AA3362E485D1}" type="presOf" srcId="{B0CCAD4C-5FA1-4448-B5B7-43108ADA69FD}" destId="{923176F9-DBE8-49A0-AC6B-B22895B3A723}" srcOrd="1" destOrd="0" presId="urn:microsoft.com/office/officeart/2005/8/layout/orgChart1"/>
    <dgm:cxn modelId="{EF7447CB-9928-40A6-83D2-2F46417CD2DB}" type="presOf" srcId="{126590A4-29BC-4ADE-AFB5-023495EE0089}" destId="{19089519-63E8-47C4-8F47-E10B761220A4}" srcOrd="1" destOrd="0" presId="urn:microsoft.com/office/officeart/2005/8/layout/orgChart1"/>
    <dgm:cxn modelId="{24BDB0F3-26CD-46B7-BFD5-972D348E7648}" type="presOf" srcId="{7E150E36-2D86-4F06-BDA3-9185D5CC6664}" destId="{3E0545C6-A044-40EA-ADEE-669580CFD394}" srcOrd="1" destOrd="0" presId="urn:microsoft.com/office/officeart/2005/8/layout/orgChart1"/>
    <dgm:cxn modelId="{B2D0087A-50F9-43A0-9EF3-DCFBAF1F539C}" srcId="{E328701E-D8D0-4D99-A6D1-2712E3D73FB6}" destId="{EBD38737-7DD8-43BE-B7ED-DF71474BEDA2}" srcOrd="2" destOrd="0" parTransId="{478CDEFB-3482-4126-966F-A378298BB01D}" sibTransId="{BE89AD66-A9DB-4A84-93BC-A6F791E9E8A9}"/>
    <dgm:cxn modelId="{D7C7DD5A-859F-4D80-95F4-63F2590DF828}" srcId="{A31F5B86-564D-4AB7-9108-9DA85A4709BA}" destId="{C0018E42-84D9-415D-A384-7666513A1F7F}" srcOrd="2" destOrd="0" parTransId="{3339F968-D5E6-49A2-917D-4117A56C4B50}" sibTransId="{9FBFD86C-C2D5-4DB6-AC10-404AA2C24399}"/>
    <dgm:cxn modelId="{05DF41B1-F710-4255-A8F0-9803C33418DB}" type="presOf" srcId="{5DFD038D-6FFD-49FF-B345-3D3ABE5C98C8}" destId="{261D9DAF-0B28-4259-8D85-E5F903101B33}" srcOrd="0" destOrd="0" presId="urn:microsoft.com/office/officeart/2005/8/layout/orgChart1"/>
    <dgm:cxn modelId="{8E700FE5-A58C-4E9B-A894-E9B70E4CB943}" srcId="{126590A4-29BC-4ADE-AFB5-023495EE0089}" destId="{4CA9BC66-21CA-4F97-815A-9D8E72AF79B2}" srcOrd="1" destOrd="0" parTransId="{6846D342-7592-4C5A-B18F-9971BEC16328}" sibTransId="{793454F4-CCA0-4BD1-9BD2-9F4190B8B60E}"/>
    <dgm:cxn modelId="{0EB2C5A9-6209-4F2C-985D-4311F9C23CF8}" type="presOf" srcId="{C92F3603-C6F5-4B67-BD70-6902805AB235}" destId="{E56B250D-9946-4520-ABD0-195D9B83D822}" srcOrd="0" destOrd="0" presId="urn:microsoft.com/office/officeart/2005/8/layout/orgChart1"/>
    <dgm:cxn modelId="{8CBDD3EE-0FC6-43A4-9C34-5DF5B58384AB}" srcId="{721F0B68-8824-45C5-B517-E97620A78057}" destId="{7E150E36-2D86-4F06-BDA3-9185D5CC6664}" srcOrd="0" destOrd="0" parTransId="{D931ECAC-AB38-4486-BAFC-F910AF20089E}" sibTransId="{13776B4A-E5A3-4D5F-ADF8-B8FB765D68CA}"/>
    <dgm:cxn modelId="{4789FAE8-BE0B-4E43-BBC4-5F55AD691F03}" type="presOf" srcId="{C0018E42-84D9-415D-A384-7666513A1F7F}" destId="{033A8206-CB66-4AB9-A4D9-2FF5C4916BE9}" srcOrd="1" destOrd="0" presId="urn:microsoft.com/office/officeart/2005/8/layout/orgChart1"/>
    <dgm:cxn modelId="{406B0823-6EBA-4316-B4EA-7499B8980B66}" type="presOf" srcId="{126590A4-29BC-4ADE-AFB5-023495EE0089}" destId="{4690A1CD-53A8-433B-8DE3-808D45F92B2B}" srcOrd="0" destOrd="0" presId="urn:microsoft.com/office/officeart/2005/8/layout/orgChart1"/>
    <dgm:cxn modelId="{08253119-6AE8-4075-ADB7-D92B1DBA603D}" srcId="{E328701E-D8D0-4D99-A6D1-2712E3D73FB6}" destId="{5D605706-D7B3-4715-B495-B24EBDCF61EA}" srcOrd="0" destOrd="0" parTransId="{8B827852-3A81-452F-9D24-129DAF701FFB}" sibTransId="{6801318E-9E31-454D-A45D-B65940EFA4A3}"/>
    <dgm:cxn modelId="{CFE2D5B0-F281-4394-B035-188446066BF9}" srcId="{A31F5B86-564D-4AB7-9108-9DA85A4709BA}" destId="{00C6F922-742E-4C71-A891-179FEEF19B35}" srcOrd="1" destOrd="0" parTransId="{6915D6D7-D29D-482A-9853-A0A0EAD0910F}" sibTransId="{8E14B096-F26B-46C8-8855-646BBD9C4C3F}"/>
    <dgm:cxn modelId="{FB20B4B5-862D-473A-B03E-80BB982D5041}" type="presOf" srcId="{C0018E42-84D9-415D-A384-7666513A1F7F}" destId="{BAB3A6B8-5352-4DA8-96F8-07E6BC98185D}" srcOrd="0" destOrd="0" presId="urn:microsoft.com/office/officeart/2005/8/layout/orgChart1"/>
    <dgm:cxn modelId="{5CE85DD4-53BF-47F0-B662-F9AF8862D487}" srcId="{721F0B68-8824-45C5-B517-E97620A78057}" destId="{4200D81A-88F7-41DB-B666-228D4DE945DA}" srcOrd="3" destOrd="0" parTransId="{60D72D4E-FCD4-4385-89C5-0A39AF996FE0}" sibTransId="{D486D6F6-E1A9-4D65-863A-58257FA5C6EB}"/>
    <dgm:cxn modelId="{771D488D-7BF8-4013-B7D3-2C8F68AA0E48}" type="presOf" srcId="{9F3B85D9-3369-4003-AF20-872152FE23FA}" destId="{B10BA726-78D3-4FBB-989F-FE3E151B889E}" srcOrd="0" destOrd="0" presId="urn:microsoft.com/office/officeart/2005/8/layout/orgChart1"/>
    <dgm:cxn modelId="{72C6C4F5-0A8E-4942-B4D8-ACBB69AAAC63}" type="presOf" srcId="{3090BAB2-701F-40A4-9FD5-83BB08AF3A5E}" destId="{DE090179-A3E9-46F5-9880-803E6CCFB14F}" srcOrd="1" destOrd="0" presId="urn:microsoft.com/office/officeart/2005/8/layout/orgChart1"/>
    <dgm:cxn modelId="{C6A2CCA5-4703-4E3A-9D16-691B2DC4919D}" type="presOf" srcId="{60D72D4E-FCD4-4385-89C5-0A39AF996FE0}" destId="{1370F00B-2F15-4A79-9BBE-DD87909CA5A6}" srcOrd="0" destOrd="0" presId="urn:microsoft.com/office/officeart/2005/8/layout/orgChart1"/>
    <dgm:cxn modelId="{D1BBEC08-D443-4DB4-9847-479AB048B95C}" srcId="{A31F5B86-564D-4AB7-9108-9DA85A4709BA}" destId="{D58F6AA2-9F53-4A60-A44D-38FD84B8AF7F}" srcOrd="0" destOrd="0" parTransId="{614B019A-1818-4321-9FDF-611E750EAB05}" sibTransId="{4D40D4B5-1F75-47E7-86FF-EA07894E081C}"/>
    <dgm:cxn modelId="{AD4D7641-632E-43E7-B7AA-DF2918330D75}" type="presOf" srcId="{8B827852-3A81-452F-9D24-129DAF701FFB}" destId="{D5B99159-CDDB-41F8-ACBD-6B8092780EF5}" srcOrd="0" destOrd="0" presId="urn:microsoft.com/office/officeart/2005/8/layout/orgChart1"/>
    <dgm:cxn modelId="{770EBD09-A708-4BF7-9009-C04BBB81C4CB}" type="presOf" srcId="{361EB6C0-1394-473B-BE89-6266D9202787}" destId="{EE7CC328-F91F-4E66-86F0-96BC73FD81F4}" srcOrd="1" destOrd="0" presId="urn:microsoft.com/office/officeart/2005/8/layout/orgChart1"/>
    <dgm:cxn modelId="{CAB61057-516B-4E2F-8EF8-AE4DE3D3D889}" type="presOf" srcId="{5DFD038D-6FFD-49FF-B345-3D3ABE5C98C8}" destId="{B593BF30-F320-44EE-8BDB-AB5FB9789D51}" srcOrd="1" destOrd="0" presId="urn:microsoft.com/office/officeart/2005/8/layout/orgChart1"/>
    <dgm:cxn modelId="{7C3AAAB8-4A07-4498-989E-EB9119201B8E}" type="presOf" srcId="{5B00B322-4B12-41A6-85D7-DA499DFD4F16}" destId="{28CD8419-E7A4-41DA-859E-4D67DB2B710F}" srcOrd="0" destOrd="0" presId="urn:microsoft.com/office/officeart/2005/8/layout/orgChart1"/>
    <dgm:cxn modelId="{4857DA62-9402-4608-A851-1AFC84F5AB0B}" type="presOf" srcId="{D58F6AA2-9F53-4A60-A44D-38FD84B8AF7F}" destId="{1CBB3844-6EA6-472C-8606-8AA7B7FE0F0B}" srcOrd="1" destOrd="0" presId="urn:microsoft.com/office/officeart/2005/8/layout/orgChart1"/>
    <dgm:cxn modelId="{591EF411-2CAD-4915-AA46-C49EFBA130DD}" type="presOf" srcId="{A31F5B86-564D-4AB7-9108-9DA85A4709BA}" destId="{2A3E7F47-C6F2-4669-89DA-C10855CB0716}" srcOrd="0" destOrd="0" presId="urn:microsoft.com/office/officeart/2005/8/layout/orgChart1"/>
    <dgm:cxn modelId="{4FBE9F96-9219-4D21-84B0-5322D0242C3D}" type="presOf" srcId="{721F0B68-8824-45C5-B517-E97620A78057}" destId="{AFE4E10C-E831-42AA-8C78-CCF12529F98C}" srcOrd="0" destOrd="0" presId="urn:microsoft.com/office/officeart/2005/8/layout/orgChart1"/>
    <dgm:cxn modelId="{1934EE0F-F9B1-4132-9734-88910E665BC2}" type="presOf" srcId="{7EB70B14-84CD-4643-8471-B73421138D4D}" destId="{A8D0EEC9-6F7C-408E-8B34-6C99F820D0B2}" srcOrd="0" destOrd="0" presId="urn:microsoft.com/office/officeart/2005/8/layout/orgChart1"/>
    <dgm:cxn modelId="{73CB9610-BA3A-4856-8F75-64E8B6839042}" srcId="{5B00B322-4B12-41A6-85D7-DA499DFD4F16}" destId="{E328701E-D8D0-4D99-A6D1-2712E3D73FB6}" srcOrd="2" destOrd="0" parTransId="{1842F646-C8CB-47D2-8CC2-D4F1E2E39780}" sibTransId="{D70541C8-CD60-4CA5-99A2-483D7396CAAC}"/>
    <dgm:cxn modelId="{D3341B75-16C8-43A7-8B61-32E1216A5FE0}" type="presOf" srcId="{6846D342-7592-4C5A-B18F-9971BEC16328}" destId="{C8897954-5EFB-4CF6-8723-36439E9F3DF1}" srcOrd="0" destOrd="0" presId="urn:microsoft.com/office/officeart/2005/8/layout/orgChart1"/>
    <dgm:cxn modelId="{C8D04375-45D1-450A-8815-621098AA5D03}" srcId="{5B00B322-4B12-41A6-85D7-DA499DFD4F16}" destId="{126590A4-29BC-4ADE-AFB5-023495EE0089}" srcOrd="3" destOrd="0" parTransId="{161AD8C1-E29A-4FED-BE80-57B24325604E}" sibTransId="{1D9A6998-76B2-4B0B-98E1-6D08D9075A32}"/>
    <dgm:cxn modelId="{91DAF57F-6595-40DF-8205-812462E8DBAE}" srcId="{721F0B68-8824-45C5-B517-E97620A78057}" destId="{B0CCAD4C-5FA1-4448-B5B7-43108ADA69FD}" srcOrd="2" destOrd="0" parTransId="{46A4712D-9544-4C42-939A-DD719ED04768}" sibTransId="{15C10664-877C-43A7-86A4-E69241081E90}"/>
    <dgm:cxn modelId="{E49B90D4-00EB-4D85-869A-85F2C8D777ED}" type="presOf" srcId="{C7226807-C4C6-440C-B4F0-32052F059653}" destId="{4D1B0EA3-CC22-4B38-BCA8-928D8F2858CE}" srcOrd="1" destOrd="0" presId="urn:microsoft.com/office/officeart/2005/8/layout/orgChart1"/>
    <dgm:cxn modelId="{324FD912-CE5E-4FDA-BCD8-2273C4B93DD2}" type="presOf" srcId="{4CA9BC66-21CA-4F97-815A-9D8E72AF79B2}" destId="{BEEDB414-BD68-46F2-9AF9-579F0F25BFB5}" srcOrd="0" destOrd="0" presId="urn:microsoft.com/office/officeart/2005/8/layout/orgChart1"/>
    <dgm:cxn modelId="{5870D2C9-2052-48E2-9C59-1AD811D1F45B}" type="presOf" srcId="{216CF9BF-9216-407F-9B8D-95C4041D8FA8}" destId="{A2E18608-7331-406F-AE65-BB24C39261CF}" srcOrd="0" destOrd="0" presId="urn:microsoft.com/office/officeart/2005/8/layout/orgChart1"/>
    <dgm:cxn modelId="{01A31A77-0B5A-4D6B-9081-3B0B632E5A83}" type="presOf" srcId="{361EB6C0-1394-473B-BE89-6266D9202787}" destId="{6E24A0A0-BD96-4DB8-B4D8-A7E59CAFCC59}" srcOrd="0" destOrd="0" presId="urn:microsoft.com/office/officeart/2005/8/layout/orgChart1"/>
    <dgm:cxn modelId="{6F7DADD0-5450-4470-A267-81902DA37AAA}" type="presParOf" srcId="{E56B250D-9946-4520-ABD0-195D9B83D822}" destId="{BEE2F045-5171-41CD-A65B-DC61AA8A3152}" srcOrd="0" destOrd="0" presId="urn:microsoft.com/office/officeart/2005/8/layout/orgChart1"/>
    <dgm:cxn modelId="{FF10798F-8350-4D03-A22C-29AE3F8132D5}" type="presParOf" srcId="{BEE2F045-5171-41CD-A65B-DC61AA8A3152}" destId="{6A273FFF-FAA9-4AE5-ACC4-713A06FD1089}" srcOrd="0" destOrd="0" presId="urn:microsoft.com/office/officeart/2005/8/layout/orgChart1"/>
    <dgm:cxn modelId="{4C70157B-6CF9-45E8-B885-BB9A5471FC9E}" type="presParOf" srcId="{6A273FFF-FAA9-4AE5-ACC4-713A06FD1089}" destId="{28CD8419-E7A4-41DA-859E-4D67DB2B710F}" srcOrd="0" destOrd="0" presId="urn:microsoft.com/office/officeart/2005/8/layout/orgChart1"/>
    <dgm:cxn modelId="{33ECC725-0185-41F7-A17F-943CF398FD9E}" type="presParOf" srcId="{6A273FFF-FAA9-4AE5-ACC4-713A06FD1089}" destId="{B648E2A5-3C92-4437-BDC3-295D51468995}" srcOrd="1" destOrd="0" presId="urn:microsoft.com/office/officeart/2005/8/layout/orgChart1"/>
    <dgm:cxn modelId="{DE9A0288-75F8-4DE1-B02E-96A7C1D3B622}" type="presParOf" srcId="{BEE2F045-5171-41CD-A65B-DC61AA8A3152}" destId="{9D6EDE55-DC4E-4D50-9F60-69EE37B8151C}" srcOrd="1" destOrd="0" presId="urn:microsoft.com/office/officeart/2005/8/layout/orgChart1"/>
    <dgm:cxn modelId="{A3793B3D-3D7F-40A8-A747-1FE342E906BA}" type="presParOf" srcId="{9D6EDE55-DC4E-4D50-9F60-69EE37B8151C}" destId="{A8D0EEC9-6F7C-408E-8B34-6C99F820D0B2}" srcOrd="0" destOrd="0" presId="urn:microsoft.com/office/officeart/2005/8/layout/orgChart1"/>
    <dgm:cxn modelId="{114AA2FA-85F5-4BB7-AF8C-D7E87C14A88E}" type="presParOf" srcId="{9D6EDE55-DC4E-4D50-9F60-69EE37B8151C}" destId="{D951CA85-D74F-4350-A31F-68ECCF0F817E}" srcOrd="1" destOrd="0" presId="urn:microsoft.com/office/officeart/2005/8/layout/orgChart1"/>
    <dgm:cxn modelId="{CA8D529B-881F-4CE1-9334-D1DF5D9ABCF9}" type="presParOf" srcId="{D951CA85-D74F-4350-A31F-68ECCF0F817E}" destId="{DB42E906-2B5D-4A6A-8C14-F83FEC28256D}" srcOrd="0" destOrd="0" presId="urn:microsoft.com/office/officeart/2005/8/layout/orgChart1"/>
    <dgm:cxn modelId="{C67F36CB-D6E6-423D-B3FC-9FEB6A24ABE3}" type="presParOf" srcId="{DB42E906-2B5D-4A6A-8C14-F83FEC28256D}" destId="{2A3E7F47-C6F2-4669-89DA-C10855CB0716}" srcOrd="0" destOrd="0" presId="urn:microsoft.com/office/officeart/2005/8/layout/orgChart1"/>
    <dgm:cxn modelId="{73166F74-5D9C-4E01-B4A3-289B36282B54}" type="presParOf" srcId="{DB42E906-2B5D-4A6A-8C14-F83FEC28256D}" destId="{BCCEED76-9494-4BBF-9382-31BF8F101C44}" srcOrd="1" destOrd="0" presId="urn:microsoft.com/office/officeart/2005/8/layout/orgChart1"/>
    <dgm:cxn modelId="{9957D02B-775E-4799-BC33-5923214CB4AB}" type="presParOf" srcId="{D951CA85-D74F-4350-A31F-68ECCF0F817E}" destId="{BDEE2223-1DE8-453F-B491-34C0A4A1134E}" srcOrd="1" destOrd="0" presId="urn:microsoft.com/office/officeart/2005/8/layout/orgChart1"/>
    <dgm:cxn modelId="{22B86816-B606-4ECC-84AC-5409685E3160}" type="presParOf" srcId="{BDEE2223-1DE8-453F-B491-34C0A4A1134E}" destId="{C5AC88B5-1F71-46B1-80CC-124717A81B3A}" srcOrd="0" destOrd="0" presId="urn:microsoft.com/office/officeart/2005/8/layout/orgChart1"/>
    <dgm:cxn modelId="{0CAF5ADF-107C-4131-B1E6-845119147BFA}" type="presParOf" srcId="{BDEE2223-1DE8-453F-B491-34C0A4A1134E}" destId="{F265726A-74AB-4689-9C34-44D51EF7D382}" srcOrd="1" destOrd="0" presId="urn:microsoft.com/office/officeart/2005/8/layout/orgChart1"/>
    <dgm:cxn modelId="{B9851260-688D-405D-9E34-85C862F189CE}" type="presParOf" srcId="{F265726A-74AB-4689-9C34-44D51EF7D382}" destId="{3E9473B1-A885-44BA-9053-BC214E789AF0}" srcOrd="0" destOrd="0" presId="urn:microsoft.com/office/officeart/2005/8/layout/orgChart1"/>
    <dgm:cxn modelId="{06583235-B6B3-43E6-BC9B-1BC55E87E145}" type="presParOf" srcId="{3E9473B1-A885-44BA-9053-BC214E789AF0}" destId="{CA289EF0-FD5E-425C-A231-A9D84BB6623A}" srcOrd="0" destOrd="0" presId="urn:microsoft.com/office/officeart/2005/8/layout/orgChart1"/>
    <dgm:cxn modelId="{26468C81-3A8B-489E-A95C-109513D9E3D5}" type="presParOf" srcId="{3E9473B1-A885-44BA-9053-BC214E789AF0}" destId="{1CBB3844-6EA6-472C-8606-8AA7B7FE0F0B}" srcOrd="1" destOrd="0" presId="urn:microsoft.com/office/officeart/2005/8/layout/orgChart1"/>
    <dgm:cxn modelId="{84531D1D-82E5-4E5E-8468-35614DD0AA6D}" type="presParOf" srcId="{F265726A-74AB-4689-9C34-44D51EF7D382}" destId="{DDB065A5-F2C0-48E5-92A2-0C78E7167934}" srcOrd="1" destOrd="0" presId="urn:microsoft.com/office/officeart/2005/8/layout/orgChart1"/>
    <dgm:cxn modelId="{62CFA3D3-5A76-431B-A6C2-EC1CB8B73CAD}" type="presParOf" srcId="{F265726A-74AB-4689-9C34-44D51EF7D382}" destId="{5470B549-6B8C-48D0-80A1-6587D9E37A4D}" srcOrd="2" destOrd="0" presId="urn:microsoft.com/office/officeart/2005/8/layout/orgChart1"/>
    <dgm:cxn modelId="{A1D3B091-A1FF-462C-913E-B2AA4CB7285C}" type="presParOf" srcId="{BDEE2223-1DE8-453F-B491-34C0A4A1134E}" destId="{2621339D-4C0F-4929-A07F-6355D6A883AD}" srcOrd="2" destOrd="0" presId="urn:microsoft.com/office/officeart/2005/8/layout/orgChart1"/>
    <dgm:cxn modelId="{F1D9DB19-9FB4-4E8C-81DF-BFFE5A93D89A}" type="presParOf" srcId="{BDEE2223-1DE8-453F-B491-34C0A4A1134E}" destId="{FEA2B19C-BE07-4D04-B39A-30A26D0763C7}" srcOrd="3" destOrd="0" presId="urn:microsoft.com/office/officeart/2005/8/layout/orgChart1"/>
    <dgm:cxn modelId="{5E614BCE-9362-4C8F-BFB6-14094562A717}" type="presParOf" srcId="{FEA2B19C-BE07-4D04-B39A-30A26D0763C7}" destId="{D4DE17DF-1301-47F8-8C3C-6889D12F362C}" srcOrd="0" destOrd="0" presId="urn:microsoft.com/office/officeart/2005/8/layout/orgChart1"/>
    <dgm:cxn modelId="{BA20A5FD-F946-4B8C-A0DD-A7FBB710FECB}" type="presParOf" srcId="{D4DE17DF-1301-47F8-8C3C-6889D12F362C}" destId="{7B5B4394-0469-4AED-AE79-2B2E9C1F0093}" srcOrd="0" destOrd="0" presId="urn:microsoft.com/office/officeart/2005/8/layout/orgChart1"/>
    <dgm:cxn modelId="{28A88B65-B93E-4424-8E48-7714DD036160}" type="presParOf" srcId="{D4DE17DF-1301-47F8-8C3C-6889D12F362C}" destId="{7269D70F-D6B1-45BB-BC81-2CD926C7970E}" srcOrd="1" destOrd="0" presId="urn:microsoft.com/office/officeart/2005/8/layout/orgChart1"/>
    <dgm:cxn modelId="{6CF93653-2154-47D9-8465-019C96D5A884}" type="presParOf" srcId="{FEA2B19C-BE07-4D04-B39A-30A26D0763C7}" destId="{75877C81-19CE-4A20-BCA6-77883EDD326B}" srcOrd="1" destOrd="0" presId="urn:microsoft.com/office/officeart/2005/8/layout/orgChart1"/>
    <dgm:cxn modelId="{733887C8-B0AA-43EB-9402-1CF3A8CB8326}" type="presParOf" srcId="{FEA2B19C-BE07-4D04-B39A-30A26D0763C7}" destId="{7013A681-67B9-4E98-B93F-6AA1DA57A644}" srcOrd="2" destOrd="0" presId="urn:microsoft.com/office/officeart/2005/8/layout/orgChart1"/>
    <dgm:cxn modelId="{401AE2D4-D035-4FDA-9F4A-E1C403441D4B}" type="presParOf" srcId="{BDEE2223-1DE8-453F-B491-34C0A4A1134E}" destId="{AABE73A2-BB1D-4056-B67E-98FA3003A3EA}" srcOrd="4" destOrd="0" presId="urn:microsoft.com/office/officeart/2005/8/layout/orgChart1"/>
    <dgm:cxn modelId="{4500294E-FCFC-4784-A8AE-C07789F158A9}" type="presParOf" srcId="{BDEE2223-1DE8-453F-B491-34C0A4A1134E}" destId="{5C0D1770-38A2-4311-A2E1-5D850EF958B6}" srcOrd="5" destOrd="0" presId="urn:microsoft.com/office/officeart/2005/8/layout/orgChart1"/>
    <dgm:cxn modelId="{8C48A965-F0E1-4F64-886A-5524BE316461}" type="presParOf" srcId="{5C0D1770-38A2-4311-A2E1-5D850EF958B6}" destId="{21B80074-284F-4B65-B2A1-64238608E8AA}" srcOrd="0" destOrd="0" presId="urn:microsoft.com/office/officeart/2005/8/layout/orgChart1"/>
    <dgm:cxn modelId="{7EC94533-BD1E-4071-8BB2-D2F6F4AC3E41}" type="presParOf" srcId="{21B80074-284F-4B65-B2A1-64238608E8AA}" destId="{BAB3A6B8-5352-4DA8-96F8-07E6BC98185D}" srcOrd="0" destOrd="0" presId="urn:microsoft.com/office/officeart/2005/8/layout/orgChart1"/>
    <dgm:cxn modelId="{F43AFEC3-0738-48DA-94AE-01984F92221D}" type="presParOf" srcId="{21B80074-284F-4B65-B2A1-64238608E8AA}" destId="{033A8206-CB66-4AB9-A4D9-2FF5C4916BE9}" srcOrd="1" destOrd="0" presId="urn:microsoft.com/office/officeart/2005/8/layout/orgChart1"/>
    <dgm:cxn modelId="{CAE4E3EB-EB85-4FCB-B777-F4C3CE5C351A}" type="presParOf" srcId="{5C0D1770-38A2-4311-A2E1-5D850EF958B6}" destId="{39BB5FFD-FFDC-494A-81F3-BB2A2C16CD46}" srcOrd="1" destOrd="0" presId="urn:microsoft.com/office/officeart/2005/8/layout/orgChart1"/>
    <dgm:cxn modelId="{FFDD25EC-E4F0-4295-9FF7-60E54D4142E6}" type="presParOf" srcId="{5C0D1770-38A2-4311-A2E1-5D850EF958B6}" destId="{329DA6F9-3056-415C-A33E-A622B278F385}" srcOrd="2" destOrd="0" presId="urn:microsoft.com/office/officeart/2005/8/layout/orgChart1"/>
    <dgm:cxn modelId="{B72A9D5C-A866-4B39-B68C-9C271C4F481B}" type="presParOf" srcId="{D951CA85-D74F-4350-A31F-68ECCF0F817E}" destId="{9831D72F-A1A5-4486-9D2A-133C3A0311A0}" srcOrd="2" destOrd="0" presId="urn:microsoft.com/office/officeart/2005/8/layout/orgChart1"/>
    <dgm:cxn modelId="{7394DD14-D7A5-4F40-9795-B2EA73936243}" type="presParOf" srcId="{9D6EDE55-DC4E-4D50-9F60-69EE37B8151C}" destId="{1F18DE31-806F-4189-8975-B12043AEE76D}" srcOrd="2" destOrd="0" presId="urn:microsoft.com/office/officeart/2005/8/layout/orgChart1"/>
    <dgm:cxn modelId="{3324FF73-ED91-4778-9713-2CABFAC1034F}" type="presParOf" srcId="{9D6EDE55-DC4E-4D50-9F60-69EE37B8151C}" destId="{209CB061-F0AD-41D8-A64E-0CBE27A7DFE9}" srcOrd="3" destOrd="0" presId="urn:microsoft.com/office/officeart/2005/8/layout/orgChart1"/>
    <dgm:cxn modelId="{E4E422D1-341B-45D6-9805-C4C261B63804}" type="presParOf" srcId="{209CB061-F0AD-41D8-A64E-0CBE27A7DFE9}" destId="{ECB3B436-1736-423A-A33E-8C7D8E803322}" srcOrd="0" destOrd="0" presId="urn:microsoft.com/office/officeart/2005/8/layout/orgChart1"/>
    <dgm:cxn modelId="{A673497B-4B96-4C0F-A0C7-7F53000A5392}" type="presParOf" srcId="{ECB3B436-1736-423A-A33E-8C7D8E803322}" destId="{AFE4E10C-E831-42AA-8C78-CCF12529F98C}" srcOrd="0" destOrd="0" presId="urn:microsoft.com/office/officeart/2005/8/layout/orgChart1"/>
    <dgm:cxn modelId="{E101E337-1838-491D-AAA1-4FE8F8A53213}" type="presParOf" srcId="{ECB3B436-1736-423A-A33E-8C7D8E803322}" destId="{2B912529-05F6-4571-8E52-A2B57C007140}" srcOrd="1" destOrd="0" presId="urn:microsoft.com/office/officeart/2005/8/layout/orgChart1"/>
    <dgm:cxn modelId="{0F7DC223-1BFF-4ABA-840D-6BFE35B31F11}" type="presParOf" srcId="{209CB061-F0AD-41D8-A64E-0CBE27A7DFE9}" destId="{A2339C5D-2409-4802-ACEE-5A28F3C3D849}" srcOrd="1" destOrd="0" presId="urn:microsoft.com/office/officeart/2005/8/layout/orgChart1"/>
    <dgm:cxn modelId="{285FF365-8334-48A5-891C-E4BDE9C89677}" type="presParOf" srcId="{A2339C5D-2409-4802-ACEE-5A28F3C3D849}" destId="{6BDE1B16-A616-4674-B030-65F89162B9CC}" srcOrd="0" destOrd="0" presId="urn:microsoft.com/office/officeart/2005/8/layout/orgChart1"/>
    <dgm:cxn modelId="{E14A82B2-62AF-412A-AFEC-24C45143F977}" type="presParOf" srcId="{A2339C5D-2409-4802-ACEE-5A28F3C3D849}" destId="{F614FC74-5C2A-4737-BA89-DE18D28BFED8}" srcOrd="1" destOrd="0" presId="urn:microsoft.com/office/officeart/2005/8/layout/orgChart1"/>
    <dgm:cxn modelId="{63703F62-7792-485A-9B07-4D5EF2F5646F}" type="presParOf" srcId="{F614FC74-5C2A-4737-BA89-DE18D28BFED8}" destId="{295A48C9-8E21-49A7-A6B4-5F6DDE31FF7A}" srcOrd="0" destOrd="0" presId="urn:microsoft.com/office/officeart/2005/8/layout/orgChart1"/>
    <dgm:cxn modelId="{056DB185-A77D-46AF-98E2-7A3CC4A029DC}" type="presParOf" srcId="{295A48C9-8E21-49A7-A6B4-5F6DDE31FF7A}" destId="{771C8DD5-A53C-4C6A-B00E-7720FB7A085F}" srcOrd="0" destOrd="0" presId="urn:microsoft.com/office/officeart/2005/8/layout/orgChart1"/>
    <dgm:cxn modelId="{FEFB5EE0-8656-4CD9-8FD6-0059A5F62190}" type="presParOf" srcId="{295A48C9-8E21-49A7-A6B4-5F6DDE31FF7A}" destId="{3E0545C6-A044-40EA-ADEE-669580CFD394}" srcOrd="1" destOrd="0" presId="urn:microsoft.com/office/officeart/2005/8/layout/orgChart1"/>
    <dgm:cxn modelId="{EB8F6DD1-017A-4055-8120-A245964305B7}" type="presParOf" srcId="{F614FC74-5C2A-4737-BA89-DE18D28BFED8}" destId="{7FFBFB91-2883-4E39-932D-A8053CAF29C2}" srcOrd="1" destOrd="0" presId="urn:microsoft.com/office/officeart/2005/8/layout/orgChart1"/>
    <dgm:cxn modelId="{F3E8CAC8-E218-47CC-96C1-EC6BC2D5E475}" type="presParOf" srcId="{F614FC74-5C2A-4737-BA89-DE18D28BFED8}" destId="{2ADBBB37-AD3A-4722-9F5B-A18375DC8957}" srcOrd="2" destOrd="0" presId="urn:microsoft.com/office/officeart/2005/8/layout/orgChart1"/>
    <dgm:cxn modelId="{55AA9179-5387-4183-B308-056EB7B9082B}" type="presParOf" srcId="{A2339C5D-2409-4802-ACEE-5A28F3C3D849}" destId="{9C3B3528-36D0-453D-8B62-2806CAEE330E}" srcOrd="2" destOrd="0" presId="urn:microsoft.com/office/officeart/2005/8/layout/orgChart1"/>
    <dgm:cxn modelId="{58E43EDD-F6E9-41CA-ACFF-861E4C223975}" type="presParOf" srcId="{A2339C5D-2409-4802-ACEE-5A28F3C3D849}" destId="{1EBE25AD-1F00-4C8D-BA80-6CC386FF4D78}" srcOrd="3" destOrd="0" presId="urn:microsoft.com/office/officeart/2005/8/layout/orgChart1"/>
    <dgm:cxn modelId="{33D3E02B-CE31-4458-8A92-4EA2EDB0B462}" type="presParOf" srcId="{1EBE25AD-1F00-4C8D-BA80-6CC386FF4D78}" destId="{E76AE06B-7891-4A3B-B447-114313543637}" srcOrd="0" destOrd="0" presId="urn:microsoft.com/office/officeart/2005/8/layout/orgChart1"/>
    <dgm:cxn modelId="{91EA15A6-6F15-4DE4-A9E8-6FFD74F2837B}" type="presParOf" srcId="{E76AE06B-7891-4A3B-B447-114313543637}" destId="{72FD56DB-E3CD-498A-A4FD-B9397867C0B2}" srcOrd="0" destOrd="0" presId="urn:microsoft.com/office/officeart/2005/8/layout/orgChart1"/>
    <dgm:cxn modelId="{FDC07020-CEF4-4AE6-A438-71410717E9A8}" type="presParOf" srcId="{E76AE06B-7891-4A3B-B447-114313543637}" destId="{4D1B0EA3-CC22-4B38-BCA8-928D8F2858CE}" srcOrd="1" destOrd="0" presId="urn:microsoft.com/office/officeart/2005/8/layout/orgChart1"/>
    <dgm:cxn modelId="{3B3DA411-C3DC-4CE0-B195-D2F513E01D7B}" type="presParOf" srcId="{1EBE25AD-1F00-4C8D-BA80-6CC386FF4D78}" destId="{EA448D2A-66FD-4581-B0BD-0941BE92725D}" srcOrd="1" destOrd="0" presId="urn:microsoft.com/office/officeart/2005/8/layout/orgChart1"/>
    <dgm:cxn modelId="{980864EC-C75D-4828-922B-269223F01366}" type="presParOf" srcId="{1EBE25AD-1F00-4C8D-BA80-6CC386FF4D78}" destId="{912E49E8-607F-44FC-9BF4-75DC4D96D768}" srcOrd="2" destOrd="0" presId="urn:microsoft.com/office/officeart/2005/8/layout/orgChart1"/>
    <dgm:cxn modelId="{404E7760-FE06-46AD-87F5-46B114C4ED40}" type="presParOf" srcId="{A2339C5D-2409-4802-ACEE-5A28F3C3D849}" destId="{F4A796AB-7D30-47B5-B300-C0767B5DD161}" srcOrd="4" destOrd="0" presId="urn:microsoft.com/office/officeart/2005/8/layout/orgChart1"/>
    <dgm:cxn modelId="{E1199E86-0602-417F-9C04-0B1CDB9437AA}" type="presParOf" srcId="{A2339C5D-2409-4802-ACEE-5A28F3C3D849}" destId="{E4E4F6A9-A975-4E1D-9121-7EAEBDFBEB4E}" srcOrd="5" destOrd="0" presId="urn:microsoft.com/office/officeart/2005/8/layout/orgChart1"/>
    <dgm:cxn modelId="{7F246B70-BE06-4861-8D07-6A70F1B8B2E5}" type="presParOf" srcId="{E4E4F6A9-A975-4E1D-9121-7EAEBDFBEB4E}" destId="{6A6C0A61-1DBD-4832-BA8D-82F5BD782E00}" srcOrd="0" destOrd="0" presId="urn:microsoft.com/office/officeart/2005/8/layout/orgChart1"/>
    <dgm:cxn modelId="{5D1219C7-A2E7-496D-B817-43B69022998B}" type="presParOf" srcId="{6A6C0A61-1DBD-4832-BA8D-82F5BD782E00}" destId="{8227E97C-08E8-489F-A2CA-63FA270D416E}" srcOrd="0" destOrd="0" presId="urn:microsoft.com/office/officeart/2005/8/layout/orgChart1"/>
    <dgm:cxn modelId="{8ECD84FB-E8D3-477D-9EF9-A5ACFDE352FE}" type="presParOf" srcId="{6A6C0A61-1DBD-4832-BA8D-82F5BD782E00}" destId="{923176F9-DBE8-49A0-AC6B-B22895B3A723}" srcOrd="1" destOrd="0" presId="urn:microsoft.com/office/officeart/2005/8/layout/orgChart1"/>
    <dgm:cxn modelId="{7AC0097C-D7FD-4A9D-8471-B554D9A98A32}" type="presParOf" srcId="{E4E4F6A9-A975-4E1D-9121-7EAEBDFBEB4E}" destId="{34C17881-46C2-448F-A361-374296658135}" srcOrd="1" destOrd="0" presId="urn:microsoft.com/office/officeart/2005/8/layout/orgChart1"/>
    <dgm:cxn modelId="{3C90DAC2-B619-4D26-8997-DCE4A9E3DA2E}" type="presParOf" srcId="{E4E4F6A9-A975-4E1D-9121-7EAEBDFBEB4E}" destId="{FDEEC7D0-563D-483A-93BB-C3A5202B5D71}" srcOrd="2" destOrd="0" presId="urn:microsoft.com/office/officeart/2005/8/layout/orgChart1"/>
    <dgm:cxn modelId="{4E459281-DDD9-4206-9A99-923686B1C4A2}" type="presParOf" srcId="{A2339C5D-2409-4802-ACEE-5A28F3C3D849}" destId="{1370F00B-2F15-4A79-9BBE-DD87909CA5A6}" srcOrd="6" destOrd="0" presId="urn:microsoft.com/office/officeart/2005/8/layout/orgChart1"/>
    <dgm:cxn modelId="{9CD4BE07-318B-4D71-979D-4811515C9B9E}" type="presParOf" srcId="{A2339C5D-2409-4802-ACEE-5A28F3C3D849}" destId="{36A4FECA-18FA-477A-9BD9-6BFEFEC5A6D3}" srcOrd="7" destOrd="0" presId="urn:microsoft.com/office/officeart/2005/8/layout/orgChart1"/>
    <dgm:cxn modelId="{EC94E659-553A-430B-85DF-08CBE6F6FB64}" type="presParOf" srcId="{36A4FECA-18FA-477A-9BD9-6BFEFEC5A6D3}" destId="{10AB6D5D-1286-4198-B1E8-4520DF8607D6}" srcOrd="0" destOrd="0" presId="urn:microsoft.com/office/officeart/2005/8/layout/orgChart1"/>
    <dgm:cxn modelId="{1A0D5873-6CD2-42B9-A49E-53C703451466}" type="presParOf" srcId="{10AB6D5D-1286-4198-B1E8-4520DF8607D6}" destId="{DAB71A07-02B9-4C7D-AE9A-B288F1C980AB}" srcOrd="0" destOrd="0" presId="urn:microsoft.com/office/officeart/2005/8/layout/orgChart1"/>
    <dgm:cxn modelId="{EBC1BDB3-B6BF-4DCD-8B8E-92D9493EA720}" type="presParOf" srcId="{10AB6D5D-1286-4198-B1E8-4520DF8607D6}" destId="{8C61D847-175D-46B9-AEB6-9C9BDBC44BE4}" srcOrd="1" destOrd="0" presId="urn:microsoft.com/office/officeart/2005/8/layout/orgChart1"/>
    <dgm:cxn modelId="{4317E0F6-0FBE-4CEB-A76B-51CA2644D5EF}" type="presParOf" srcId="{36A4FECA-18FA-477A-9BD9-6BFEFEC5A6D3}" destId="{D400DA2C-1B3A-49AC-8F3D-A0CA4AF822D2}" srcOrd="1" destOrd="0" presId="urn:microsoft.com/office/officeart/2005/8/layout/orgChart1"/>
    <dgm:cxn modelId="{DDE8A743-B908-4E05-8B81-7922D6F2B31D}" type="presParOf" srcId="{36A4FECA-18FA-477A-9BD9-6BFEFEC5A6D3}" destId="{F5108AC4-CE7F-41A4-9243-1CD4DE486D09}" srcOrd="2" destOrd="0" presId="urn:microsoft.com/office/officeart/2005/8/layout/orgChart1"/>
    <dgm:cxn modelId="{69E6FB74-8D7E-4FBD-AABE-E8E37F95E375}" type="presParOf" srcId="{209CB061-F0AD-41D8-A64E-0CBE27A7DFE9}" destId="{D25C22EA-0DA8-4DC7-A4E2-B2D9D1567D6C}" srcOrd="2" destOrd="0" presId="urn:microsoft.com/office/officeart/2005/8/layout/orgChart1"/>
    <dgm:cxn modelId="{883D9060-6ED3-4191-A252-A0726CB22AB3}" type="presParOf" srcId="{9D6EDE55-DC4E-4D50-9F60-69EE37B8151C}" destId="{DC58032A-F2C6-410A-81A9-9B064F3BBE19}" srcOrd="4" destOrd="0" presId="urn:microsoft.com/office/officeart/2005/8/layout/orgChart1"/>
    <dgm:cxn modelId="{A7E59B45-130B-4C0B-B191-C336562DE9A7}" type="presParOf" srcId="{9D6EDE55-DC4E-4D50-9F60-69EE37B8151C}" destId="{12689FFD-8D2D-4467-96B3-39B1A3F0C2AC}" srcOrd="5" destOrd="0" presId="urn:microsoft.com/office/officeart/2005/8/layout/orgChart1"/>
    <dgm:cxn modelId="{4B295836-29F9-4643-BBF5-19432CB388B5}" type="presParOf" srcId="{12689FFD-8D2D-4467-96B3-39B1A3F0C2AC}" destId="{C74B2033-52A7-4060-85BB-98EBF7D8E02C}" srcOrd="0" destOrd="0" presId="urn:microsoft.com/office/officeart/2005/8/layout/orgChart1"/>
    <dgm:cxn modelId="{AE20735E-E890-4085-8C69-64B3ACEF7B94}" type="presParOf" srcId="{C74B2033-52A7-4060-85BB-98EBF7D8E02C}" destId="{ABAC55A7-7B0C-4413-B269-91525CA7352F}" srcOrd="0" destOrd="0" presId="urn:microsoft.com/office/officeart/2005/8/layout/orgChart1"/>
    <dgm:cxn modelId="{E5A740C1-8893-4C4F-AB4E-DF596C2A4037}" type="presParOf" srcId="{C74B2033-52A7-4060-85BB-98EBF7D8E02C}" destId="{0AF7A985-E5B7-4E1F-B841-D42AE185D32D}" srcOrd="1" destOrd="0" presId="urn:microsoft.com/office/officeart/2005/8/layout/orgChart1"/>
    <dgm:cxn modelId="{B12B847F-02E4-4677-B8A5-4BF4C295BE35}" type="presParOf" srcId="{12689FFD-8D2D-4467-96B3-39B1A3F0C2AC}" destId="{8D6626A0-06B4-45ED-A2E4-D3DE066E7205}" srcOrd="1" destOrd="0" presId="urn:microsoft.com/office/officeart/2005/8/layout/orgChart1"/>
    <dgm:cxn modelId="{02A93D5E-41D8-4DDC-A58F-72CD22C6C567}" type="presParOf" srcId="{8D6626A0-06B4-45ED-A2E4-D3DE066E7205}" destId="{D5B99159-CDDB-41F8-ACBD-6B8092780EF5}" srcOrd="0" destOrd="0" presId="urn:microsoft.com/office/officeart/2005/8/layout/orgChart1"/>
    <dgm:cxn modelId="{7DC6A946-C3C7-4540-B6E1-D44079C7C422}" type="presParOf" srcId="{8D6626A0-06B4-45ED-A2E4-D3DE066E7205}" destId="{114E4173-B790-460F-ADEE-067F5A141092}" srcOrd="1" destOrd="0" presId="urn:microsoft.com/office/officeart/2005/8/layout/orgChart1"/>
    <dgm:cxn modelId="{0C38AC84-44DB-47D2-B635-BAA20F1DF571}" type="presParOf" srcId="{114E4173-B790-460F-ADEE-067F5A141092}" destId="{71F3C00A-D5A2-4317-8DFF-4FCE07873378}" srcOrd="0" destOrd="0" presId="urn:microsoft.com/office/officeart/2005/8/layout/orgChart1"/>
    <dgm:cxn modelId="{27E68E48-C7BE-4503-BA91-ECFF1EAF30F0}" type="presParOf" srcId="{71F3C00A-D5A2-4317-8DFF-4FCE07873378}" destId="{07A9ABE5-46CD-413D-ADF2-C5B2E1B5CF29}" srcOrd="0" destOrd="0" presId="urn:microsoft.com/office/officeart/2005/8/layout/orgChart1"/>
    <dgm:cxn modelId="{FF88DA25-78ED-42BF-A183-A2FBD9AE72C6}" type="presParOf" srcId="{71F3C00A-D5A2-4317-8DFF-4FCE07873378}" destId="{6DCCF281-B896-49E7-9952-69A8F05234A7}" srcOrd="1" destOrd="0" presId="urn:microsoft.com/office/officeart/2005/8/layout/orgChart1"/>
    <dgm:cxn modelId="{573307C7-BE2A-4690-97DA-5332F7C4CED6}" type="presParOf" srcId="{114E4173-B790-460F-ADEE-067F5A141092}" destId="{49E6FF55-03EE-4705-9928-A06205A63CD5}" srcOrd="1" destOrd="0" presId="urn:microsoft.com/office/officeart/2005/8/layout/orgChart1"/>
    <dgm:cxn modelId="{5588CBBB-A2A5-4D74-8EA4-B9EC839ADF70}" type="presParOf" srcId="{114E4173-B790-460F-ADEE-067F5A141092}" destId="{EB0D11B6-44BE-41A7-8ACE-CFD3F33DF272}" srcOrd="2" destOrd="0" presId="urn:microsoft.com/office/officeart/2005/8/layout/orgChart1"/>
    <dgm:cxn modelId="{7B95470B-4FE4-4090-B94C-722619B33F55}" type="presParOf" srcId="{8D6626A0-06B4-45ED-A2E4-D3DE066E7205}" destId="{2C8C310D-2740-4944-8929-9603E90D9A8B}" srcOrd="2" destOrd="0" presId="urn:microsoft.com/office/officeart/2005/8/layout/orgChart1"/>
    <dgm:cxn modelId="{6ABD9548-AE43-496A-88CE-DC470EAD5299}" type="presParOf" srcId="{8D6626A0-06B4-45ED-A2E4-D3DE066E7205}" destId="{7F045EB9-AF64-4883-B97A-621B4DF3AFB3}" srcOrd="3" destOrd="0" presId="urn:microsoft.com/office/officeart/2005/8/layout/orgChart1"/>
    <dgm:cxn modelId="{8991DED0-ED85-46F8-A854-CF182CB2EC3B}" type="presParOf" srcId="{7F045EB9-AF64-4883-B97A-621B4DF3AFB3}" destId="{86074519-182A-430C-9599-229DBCCFC769}" srcOrd="0" destOrd="0" presId="urn:microsoft.com/office/officeart/2005/8/layout/orgChart1"/>
    <dgm:cxn modelId="{E01F1491-EBB7-463A-9F44-CF00ACA7E184}" type="presParOf" srcId="{86074519-182A-430C-9599-229DBCCFC769}" destId="{6E24A0A0-BD96-4DB8-B4D8-A7E59CAFCC59}" srcOrd="0" destOrd="0" presId="urn:microsoft.com/office/officeart/2005/8/layout/orgChart1"/>
    <dgm:cxn modelId="{E135F5AD-DCFD-4AED-8C7C-9F5449024011}" type="presParOf" srcId="{86074519-182A-430C-9599-229DBCCFC769}" destId="{EE7CC328-F91F-4E66-86F0-96BC73FD81F4}" srcOrd="1" destOrd="0" presId="urn:microsoft.com/office/officeart/2005/8/layout/orgChart1"/>
    <dgm:cxn modelId="{00570D5C-59DD-424F-AF46-E2BAE868F7C1}" type="presParOf" srcId="{7F045EB9-AF64-4883-B97A-621B4DF3AFB3}" destId="{F9135126-6359-49A8-AABA-FEFC3CCB474C}" srcOrd="1" destOrd="0" presId="urn:microsoft.com/office/officeart/2005/8/layout/orgChart1"/>
    <dgm:cxn modelId="{0CA1EA9B-08A8-491A-966C-9F8B490F577F}" type="presParOf" srcId="{7F045EB9-AF64-4883-B97A-621B4DF3AFB3}" destId="{F5329557-6869-4530-93D9-4A07B363A53A}" srcOrd="2" destOrd="0" presId="urn:microsoft.com/office/officeart/2005/8/layout/orgChart1"/>
    <dgm:cxn modelId="{8014F2F1-AEC0-486B-87A1-EAD5EE7E6CC8}" type="presParOf" srcId="{8D6626A0-06B4-45ED-A2E4-D3DE066E7205}" destId="{40B297F6-C106-4935-ACD7-6187BD4527BF}" srcOrd="4" destOrd="0" presId="urn:microsoft.com/office/officeart/2005/8/layout/orgChart1"/>
    <dgm:cxn modelId="{ED9409D8-7B9B-4B96-8824-5C89DED15E7D}" type="presParOf" srcId="{8D6626A0-06B4-45ED-A2E4-D3DE066E7205}" destId="{F4AFA052-C7F5-4DD5-8C61-2183E8266E7B}" srcOrd="5" destOrd="0" presId="urn:microsoft.com/office/officeart/2005/8/layout/orgChart1"/>
    <dgm:cxn modelId="{E965F549-6A93-4655-8558-8AAD90BF8B1D}" type="presParOf" srcId="{F4AFA052-C7F5-4DD5-8C61-2183E8266E7B}" destId="{718319C4-D91A-477D-B3FE-9F55AA7AD489}" srcOrd="0" destOrd="0" presId="urn:microsoft.com/office/officeart/2005/8/layout/orgChart1"/>
    <dgm:cxn modelId="{44E37190-3FF5-4433-A56D-4588714CA9D9}" type="presParOf" srcId="{718319C4-D91A-477D-B3FE-9F55AA7AD489}" destId="{FA7660C4-8F78-4046-8AA1-0C277F92D7B5}" srcOrd="0" destOrd="0" presId="urn:microsoft.com/office/officeart/2005/8/layout/orgChart1"/>
    <dgm:cxn modelId="{C26660DF-9D7C-4526-B3BD-E05A00CB0BB9}" type="presParOf" srcId="{718319C4-D91A-477D-B3FE-9F55AA7AD489}" destId="{F69DC0C8-E73B-4D7C-A4F5-BBE1CB5A5C88}" srcOrd="1" destOrd="0" presId="urn:microsoft.com/office/officeart/2005/8/layout/orgChart1"/>
    <dgm:cxn modelId="{41B59495-C143-40AA-9322-119BE14836E2}" type="presParOf" srcId="{F4AFA052-C7F5-4DD5-8C61-2183E8266E7B}" destId="{A532FC77-BD94-463F-9CB2-2CFF87B07F26}" srcOrd="1" destOrd="0" presId="urn:microsoft.com/office/officeart/2005/8/layout/orgChart1"/>
    <dgm:cxn modelId="{D295DA6B-8355-4B62-A4D8-7931FF244412}" type="presParOf" srcId="{F4AFA052-C7F5-4DD5-8C61-2183E8266E7B}" destId="{FAB741B8-9091-498D-ADE6-712F172959BB}" srcOrd="2" destOrd="0" presId="urn:microsoft.com/office/officeart/2005/8/layout/orgChart1"/>
    <dgm:cxn modelId="{39785E5D-CE67-4DFA-86BE-1B0C2E932EB4}" type="presParOf" srcId="{8D6626A0-06B4-45ED-A2E4-D3DE066E7205}" destId="{5BA4CB3C-5B28-456E-8283-66DE54569219}" srcOrd="6" destOrd="0" presId="urn:microsoft.com/office/officeart/2005/8/layout/orgChart1"/>
    <dgm:cxn modelId="{FCDB460F-7A55-48B7-82B9-8937581CAD4F}" type="presParOf" srcId="{8D6626A0-06B4-45ED-A2E4-D3DE066E7205}" destId="{C06D1DC2-E75B-4D1E-8A4E-E24326A27E62}" srcOrd="7" destOrd="0" presId="urn:microsoft.com/office/officeart/2005/8/layout/orgChart1"/>
    <dgm:cxn modelId="{07E787A4-7DCB-4EA6-81C0-28E81731C582}" type="presParOf" srcId="{C06D1DC2-E75B-4D1E-8A4E-E24326A27E62}" destId="{60A613C6-FD10-4FD3-8EF4-28782F58A857}" srcOrd="0" destOrd="0" presId="urn:microsoft.com/office/officeart/2005/8/layout/orgChart1"/>
    <dgm:cxn modelId="{4CE4FA11-3158-40A7-BD26-B90EE1672917}" type="presParOf" srcId="{60A613C6-FD10-4FD3-8EF4-28782F58A857}" destId="{261D9DAF-0B28-4259-8D85-E5F903101B33}" srcOrd="0" destOrd="0" presId="urn:microsoft.com/office/officeart/2005/8/layout/orgChart1"/>
    <dgm:cxn modelId="{DB3DE61A-A8BB-4BDA-9A84-2066492032E1}" type="presParOf" srcId="{60A613C6-FD10-4FD3-8EF4-28782F58A857}" destId="{B593BF30-F320-44EE-8BDB-AB5FB9789D51}" srcOrd="1" destOrd="0" presId="urn:microsoft.com/office/officeart/2005/8/layout/orgChart1"/>
    <dgm:cxn modelId="{20E484C0-3675-4B8A-AEF8-660981AC12B3}" type="presParOf" srcId="{C06D1DC2-E75B-4D1E-8A4E-E24326A27E62}" destId="{35A7FCD5-FF63-4154-9DA4-CCF03EF6F05B}" srcOrd="1" destOrd="0" presId="urn:microsoft.com/office/officeart/2005/8/layout/orgChart1"/>
    <dgm:cxn modelId="{6FCB620A-91F7-473E-B447-30678688E320}" type="presParOf" srcId="{C06D1DC2-E75B-4D1E-8A4E-E24326A27E62}" destId="{63CB60BE-E2BF-4160-A9C4-C59F4210D268}" srcOrd="2" destOrd="0" presId="urn:microsoft.com/office/officeart/2005/8/layout/orgChart1"/>
    <dgm:cxn modelId="{E6BDEE69-8B56-4DFB-9C02-5CB2177F10A9}" type="presParOf" srcId="{12689FFD-8D2D-4467-96B3-39B1A3F0C2AC}" destId="{87B2264D-77AE-493B-B266-FA7E1B976379}" srcOrd="2" destOrd="0" presId="urn:microsoft.com/office/officeart/2005/8/layout/orgChart1"/>
    <dgm:cxn modelId="{C7D92F59-3C6B-49AF-9662-1B4C9AD2A455}" type="presParOf" srcId="{9D6EDE55-DC4E-4D50-9F60-69EE37B8151C}" destId="{08B2D1C2-E9F7-4E06-A7EF-30783D52EFB5}" srcOrd="6" destOrd="0" presId="urn:microsoft.com/office/officeart/2005/8/layout/orgChart1"/>
    <dgm:cxn modelId="{F73B2494-6A8A-45E0-9386-F8FD2675F00D}" type="presParOf" srcId="{9D6EDE55-DC4E-4D50-9F60-69EE37B8151C}" destId="{2F7BD1D4-21BD-4871-BB32-6ED29307166E}" srcOrd="7" destOrd="0" presId="urn:microsoft.com/office/officeart/2005/8/layout/orgChart1"/>
    <dgm:cxn modelId="{22715A4D-74F3-4321-9A0E-72211BAEF76F}" type="presParOf" srcId="{2F7BD1D4-21BD-4871-BB32-6ED29307166E}" destId="{2F315B4A-CEC7-48A1-A0A2-6BDD3B2122D6}" srcOrd="0" destOrd="0" presId="urn:microsoft.com/office/officeart/2005/8/layout/orgChart1"/>
    <dgm:cxn modelId="{58F8654F-4A64-4C35-8DDB-785AB2635793}" type="presParOf" srcId="{2F315B4A-CEC7-48A1-A0A2-6BDD3B2122D6}" destId="{4690A1CD-53A8-433B-8DE3-808D45F92B2B}" srcOrd="0" destOrd="0" presId="urn:microsoft.com/office/officeart/2005/8/layout/orgChart1"/>
    <dgm:cxn modelId="{96DD2A03-15C3-4DCD-B3B6-E742ED6628D5}" type="presParOf" srcId="{2F315B4A-CEC7-48A1-A0A2-6BDD3B2122D6}" destId="{19089519-63E8-47C4-8F47-E10B761220A4}" srcOrd="1" destOrd="0" presId="urn:microsoft.com/office/officeart/2005/8/layout/orgChart1"/>
    <dgm:cxn modelId="{DDA37EC3-AA3B-4282-9D9A-565B36528110}" type="presParOf" srcId="{2F7BD1D4-21BD-4871-BB32-6ED29307166E}" destId="{775D93C8-8D09-4C83-8A4C-4E978AC7792A}" srcOrd="1" destOrd="0" presId="urn:microsoft.com/office/officeart/2005/8/layout/orgChart1"/>
    <dgm:cxn modelId="{0A3C7BF2-F815-4BF0-8098-076C9A014D13}" type="presParOf" srcId="{775D93C8-8D09-4C83-8A4C-4E978AC7792A}" destId="{DDA08A96-ECAA-40D8-87E9-267A2E3FB2AB}" srcOrd="0" destOrd="0" presId="urn:microsoft.com/office/officeart/2005/8/layout/orgChart1"/>
    <dgm:cxn modelId="{077E3CDA-21BA-43CA-9BF9-6D59BF6CEF12}" type="presParOf" srcId="{775D93C8-8D09-4C83-8A4C-4E978AC7792A}" destId="{2CE7CCD5-253C-4E94-886E-9AB4A6FD4A40}" srcOrd="1" destOrd="0" presId="urn:microsoft.com/office/officeart/2005/8/layout/orgChart1"/>
    <dgm:cxn modelId="{BA164C84-037E-4452-BE07-5A82F34C1389}" type="presParOf" srcId="{2CE7CCD5-253C-4E94-886E-9AB4A6FD4A40}" destId="{29410BDE-3E28-4BFF-A2AC-6A21BAB13D8E}" srcOrd="0" destOrd="0" presId="urn:microsoft.com/office/officeart/2005/8/layout/orgChart1"/>
    <dgm:cxn modelId="{CCDD4802-F958-4399-9659-1C9912847113}" type="presParOf" srcId="{29410BDE-3E28-4BFF-A2AC-6A21BAB13D8E}" destId="{B10BA726-78D3-4FBB-989F-FE3E151B889E}" srcOrd="0" destOrd="0" presId="urn:microsoft.com/office/officeart/2005/8/layout/orgChart1"/>
    <dgm:cxn modelId="{7F5B1C53-F6D2-405E-A463-640AC92B3277}" type="presParOf" srcId="{29410BDE-3E28-4BFF-A2AC-6A21BAB13D8E}" destId="{FEB2A397-26CF-4FDB-AC39-4CE91C9D5BEC}" srcOrd="1" destOrd="0" presId="urn:microsoft.com/office/officeart/2005/8/layout/orgChart1"/>
    <dgm:cxn modelId="{4CCDA18C-82B9-447E-AF0B-AC007B1C8985}" type="presParOf" srcId="{2CE7CCD5-253C-4E94-886E-9AB4A6FD4A40}" destId="{1484F00C-A64F-44EF-A874-E01268D8C838}" srcOrd="1" destOrd="0" presId="urn:microsoft.com/office/officeart/2005/8/layout/orgChart1"/>
    <dgm:cxn modelId="{6C7FE830-4953-4496-BAD7-9C5309E14723}" type="presParOf" srcId="{2CE7CCD5-253C-4E94-886E-9AB4A6FD4A40}" destId="{D0FF62BA-6940-4A21-B1C8-93D47159D53A}" srcOrd="2" destOrd="0" presId="urn:microsoft.com/office/officeart/2005/8/layout/orgChart1"/>
    <dgm:cxn modelId="{6FB17E85-B226-4055-A243-A9AEECF6BF14}" type="presParOf" srcId="{775D93C8-8D09-4C83-8A4C-4E978AC7792A}" destId="{C8897954-5EFB-4CF6-8723-36439E9F3DF1}" srcOrd="2" destOrd="0" presId="urn:microsoft.com/office/officeart/2005/8/layout/orgChart1"/>
    <dgm:cxn modelId="{4F720697-93CE-40FB-A237-7CB7A58D5193}" type="presParOf" srcId="{775D93C8-8D09-4C83-8A4C-4E978AC7792A}" destId="{ADBB3B2A-9E0A-4CF0-8328-49C4E05FA043}" srcOrd="3" destOrd="0" presId="urn:microsoft.com/office/officeart/2005/8/layout/orgChart1"/>
    <dgm:cxn modelId="{A7D7C6C3-D4DB-4FD6-A76F-DEA182860D3F}" type="presParOf" srcId="{ADBB3B2A-9E0A-4CF0-8328-49C4E05FA043}" destId="{CDB42C64-9071-4E33-8DCB-4C933A0C4F26}" srcOrd="0" destOrd="0" presId="urn:microsoft.com/office/officeart/2005/8/layout/orgChart1"/>
    <dgm:cxn modelId="{744F6940-B99F-4003-87E3-5295DEA04475}" type="presParOf" srcId="{CDB42C64-9071-4E33-8DCB-4C933A0C4F26}" destId="{BEEDB414-BD68-46F2-9AF9-579F0F25BFB5}" srcOrd="0" destOrd="0" presId="urn:microsoft.com/office/officeart/2005/8/layout/orgChart1"/>
    <dgm:cxn modelId="{BDA20599-FAA0-4D31-B38E-6AC31EDE345F}" type="presParOf" srcId="{CDB42C64-9071-4E33-8DCB-4C933A0C4F26}" destId="{20E47870-49B3-4BF1-B458-43A1D66CBFAE}" srcOrd="1" destOrd="0" presId="urn:microsoft.com/office/officeart/2005/8/layout/orgChart1"/>
    <dgm:cxn modelId="{017A2FDB-E746-4F74-B1CB-C26714438F64}" type="presParOf" srcId="{ADBB3B2A-9E0A-4CF0-8328-49C4E05FA043}" destId="{730D9B27-F578-4A0A-8FC3-13A82B381A7E}" srcOrd="1" destOrd="0" presId="urn:microsoft.com/office/officeart/2005/8/layout/orgChart1"/>
    <dgm:cxn modelId="{77758754-8B28-43CA-88BA-B3C4CBF6B8CE}" type="presParOf" srcId="{ADBB3B2A-9E0A-4CF0-8328-49C4E05FA043}" destId="{7BA29BB6-E6F4-4647-ADF3-23427D9B328E}" srcOrd="2" destOrd="0" presId="urn:microsoft.com/office/officeart/2005/8/layout/orgChart1"/>
    <dgm:cxn modelId="{74AAAFF2-4D29-4C0C-BC40-77D65B48968B}" type="presParOf" srcId="{775D93C8-8D09-4C83-8A4C-4E978AC7792A}" destId="{4CA684B6-EED4-48E7-8C58-1AE0D554FA84}" srcOrd="4" destOrd="0" presId="urn:microsoft.com/office/officeart/2005/8/layout/orgChart1"/>
    <dgm:cxn modelId="{2E7C8EFD-5851-462C-AB8F-0B43FF71088E}" type="presParOf" srcId="{775D93C8-8D09-4C83-8A4C-4E978AC7792A}" destId="{3D83ED3E-E179-483F-AC12-1764E112DFF1}" srcOrd="5" destOrd="0" presId="urn:microsoft.com/office/officeart/2005/8/layout/orgChart1"/>
    <dgm:cxn modelId="{B97041E0-8C9B-4B18-B2D3-473722696DB3}" type="presParOf" srcId="{3D83ED3E-E179-483F-AC12-1764E112DFF1}" destId="{F615FBBC-BF03-48F4-9850-4048A57FCC3A}" srcOrd="0" destOrd="0" presId="urn:microsoft.com/office/officeart/2005/8/layout/orgChart1"/>
    <dgm:cxn modelId="{EA824A0B-8EA1-438D-B4A3-6DE84901990D}" type="presParOf" srcId="{F615FBBC-BF03-48F4-9850-4048A57FCC3A}" destId="{6EBEA3B5-CDA2-477A-8B26-F83F79694AD4}" srcOrd="0" destOrd="0" presId="urn:microsoft.com/office/officeart/2005/8/layout/orgChart1"/>
    <dgm:cxn modelId="{77FE75FE-5964-480D-8DA4-A49E214C0CC0}" type="presParOf" srcId="{F615FBBC-BF03-48F4-9850-4048A57FCC3A}" destId="{EE78C5A6-CBD5-4FFF-8CB7-01C25D9B581B}" srcOrd="1" destOrd="0" presId="urn:microsoft.com/office/officeart/2005/8/layout/orgChart1"/>
    <dgm:cxn modelId="{2E9EAAFF-60FF-43A0-980A-D001176D2FE4}" type="presParOf" srcId="{3D83ED3E-E179-483F-AC12-1764E112DFF1}" destId="{30B92F52-0951-4013-992C-EDD468C3D67A}" srcOrd="1" destOrd="0" presId="urn:microsoft.com/office/officeart/2005/8/layout/orgChart1"/>
    <dgm:cxn modelId="{43CCBD6E-279E-482A-835F-74CBC368B444}" type="presParOf" srcId="{3D83ED3E-E179-483F-AC12-1764E112DFF1}" destId="{573B2DAD-05C5-4C96-B163-343854CD7247}" srcOrd="2" destOrd="0" presId="urn:microsoft.com/office/officeart/2005/8/layout/orgChart1"/>
    <dgm:cxn modelId="{40FAB588-89FB-40C3-9019-163C7890FA7C}" type="presParOf" srcId="{775D93C8-8D09-4C83-8A4C-4E978AC7792A}" destId="{A2E18608-7331-406F-AE65-BB24C39261CF}" srcOrd="6" destOrd="0" presId="urn:microsoft.com/office/officeart/2005/8/layout/orgChart1"/>
    <dgm:cxn modelId="{D4AAEF21-81B5-4C84-8172-A288D15DA0C1}" type="presParOf" srcId="{775D93C8-8D09-4C83-8A4C-4E978AC7792A}" destId="{FD0B73D4-5867-4568-8A83-914D9A34D62B}" srcOrd="7" destOrd="0" presId="urn:microsoft.com/office/officeart/2005/8/layout/orgChart1"/>
    <dgm:cxn modelId="{11EB7275-A755-4CD7-B1F2-731C8B7B13B5}" type="presParOf" srcId="{FD0B73D4-5867-4568-8A83-914D9A34D62B}" destId="{49581607-45FA-4302-B467-3EC000F8B72E}" srcOrd="0" destOrd="0" presId="urn:microsoft.com/office/officeart/2005/8/layout/orgChart1"/>
    <dgm:cxn modelId="{970FF1FD-6B9B-40AF-A9D4-54443A7BBB48}" type="presParOf" srcId="{49581607-45FA-4302-B467-3EC000F8B72E}" destId="{470789ED-5978-4F77-BE1A-1215B6A27C5A}" srcOrd="0" destOrd="0" presId="urn:microsoft.com/office/officeart/2005/8/layout/orgChart1"/>
    <dgm:cxn modelId="{7577659E-9AE2-4270-A443-BD2EFBFE8CE3}" type="presParOf" srcId="{49581607-45FA-4302-B467-3EC000F8B72E}" destId="{4AB38BA1-F226-4F57-9F51-DF172832A2DF}" srcOrd="1" destOrd="0" presId="urn:microsoft.com/office/officeart/2005/8/layout/orgChart1"/>
    <dgm:cxn modelId="{A8EB8BCC-F301-48C0-A0F2-CC1FAEBEE871}" type="presParOf" srcId="{FD0B73D4-5867-4568-8A83-914D9A34D62B}" destId="{E3ADEBD8-3CD9-4D28-AB95-C616507A3D87}" srcOrd="1" destOrd="0" presId="urn:microsoft.com/office/officeart/2005/8/layout/orgChart1"/>
    <dgm:cxn modelId="{644C77B9-03F5-4E66-ADAE-1F18BF7D61FC}" type="presParOf" srcId="{FD0B73D4-5867-4568-8A83-914D9A34D62B}" destId="{254B4F07-9120-4FE2-A601-2B590F06DDE8}" srcOrd="2" destOrd="0" presId="urn:microsoft.com/office/officeart/2005/8/layout/orgChart1"/>
    <dgm:cxn modelId="{1051F2E2-3784-4596-AED9-A1E6C6F1295D}" type="presParOf" srcId="{775D93C8-8D09-4C83-8A4C-4E978AC7792A}" destId="{9E14FBAD-D1AD-4CEB-9405-810E6926FDEA}" srcOrd="8" destOrd="0" presId="urn:microsoft.com/office/officeart/2005/8/layout/orgChart1"/>
    <dgm:cxn modelId="{0BC07581-98C8-4050-B93A-A91F729F4894}" type="presParOf" srcId="{775D93C8-8D09-4C83-8A4C-4E978AC7792A}" destId="{28E348EA-583F-4342-BEAC-9B11F0260BCB}" srcOrd="9" destOrd="0" presId="urn:microsoft.com/office/officeart/2005/8/layout/orgChart1"/>
    <dgm:cxn modelId="{1AF7980E-A629-40E5-9DB4-ECE226B68FC9}" type="presParOf" srcId="{28E348EA-583F-4342-BEAC-9B11F0260BCB}" destId="{B9F31B59-CA70-41BF-8FF6-54248D55DD34}" srcOrd="0" destOrd="0" presId="urn:microsoft.com/office/officeart/2005/8/layout/orgChart1"/>
    <dgm:cxn modelId="{1BC11EA2-1C8A-4551-9AB7-31961DF39DB3}" type="presParOf" srcId="{B9F31B59-CA70-41BF-8FF6-54248D55DD34}" destId="{1714AFA9-AA6E-456F-B331-E7A269D00A36}" srcOrd="0" destOrd="0" presId="urn:microsoft.com/office/officeart/2005/8/layout/orgChart1"/>
    <dgm:cxn modelId="{C775090C-6D0D-486D-B9F5-8BD9C32A95EC}" type="presParOf" srcId="{B9F31B59-CA70-41BF-8FF6-54248D55DD34}" destId="{DE090179-A3E9-46F5-9880-803E6CCFB14F}" srcOrd="1" destOrd="0" presId="urn:microsoft.com/office/officeart/2005/8/layout/orgChart1"/>
    <dgm:cxn modelId="{C3920BAB-98A9-4C63-81EE-AAC6119385C1}" type="presParOf" srcId="{28E348EA-583F-4342-BEAC-9B11F0260BCB}" destId="{B109D487-8E11-4EF5-86A5-98F7C7706D6A}" srcOrd="1" destOrd="0" presId="urn:microsoft.com/office/officeart/2005/8/layout/orgChart1"/>
    <dgm:cxn modelId="{55E0013B-A550-48C8-8C51-210ED414AEB8}" type="presParOf" srcId="{28E348EA-583F-4342-BEAC-9B11F0260BCB}" destId="{BD734E4D-C9C8-4725-BB1D-B1BB1D08F049}" srcOrd="2" destOrd="0" presId="urn:microsoft.com/office/officeart/2005/8/layout/orgChart1"/>
    <dgm:cxn modelId="{6D9612C5-5469-4818-8407-9501A1F53131}" type="presParOf" srcId="{2F7BD1D4-21BD-4871-BB32-6ED29307166E}" destId="{A0038D5F-F51A-4069-A1AD-70F329929508}" srcOrd="2" destOrd="0" presId="urn:microsoft.com/office/officeart/2005/8/layout/orgChart1"/>
    <dgm:cxn modelId="{52477D2B-D9B9-45B8-B624-7E3A06CCECBC}" type="presParOf" srcId="{BEE2F045-5171-41CD-A65B-DC61AA8A3152}" destId="{ABD6C41D-263E-4FA5-86D7-1AD941EE1C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4FBAD-D1AD-4CEB-9405-810E6926FDEA}">
      <dsp:nvSpPr>
        <dsp:cNvPr id="0" name=""/>
        <dsp:cNvSpPr/>
      </dsp:nvSpPr>
      <dsp:spPr>
        <a:xfrm>
          <a:off x="3765001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18608-7331-406F-AE65-BB24C39261CF}">
      <dsp:nvSpPr>
        <dsp:cNvPr id="0" name=""/>
        <dsp:cNvSpPr/>
      </dsp:nvSpPr>
      <dsp:spPr>
        <a:xfrm>
          <a:off x="3765001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684B6-EED4-48E7-8C58-1AE0D554FA84}">
      <dsp:nvSpPr>
        <dsp:cNvPr id="0" name=""/>
        <dsp:cNvSpPr/>
      </dsp:nvSpPr>
      <dsp:spPr>
        <a:xfrm>
          <a:off x="3765001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7954-5EFB-4CF6-8723-36439E9F3DF1}">
      <dsp:nvSpPr>
        <dsp:cNvPr id="0" name=""/>
        <dsp:cNvSpPr/>
      </dsp:nvSpPr>
      <dsp:spPr>
        <a:xfrm>
          <a:off x="3765001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08A96-ECAA-40D8-87E9-267A2E3FB2AB}">
      <dsp:nvSpPr>
        <dsp:cNvPr id="0" name=""/>
        <dsp:cNvSpPr/>
      </dsp:nvSpPr>
      <dsp:spPr>
        <a:xfrm>
          <a:off x="3765001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2D1C2-E9F7-4E06-A7EF-30783D52EFB5}">
      <dsp:nvSpPr>
        <dsp:cNvPr id="0" name=""/>
        <dsp:cNvSpPr/>
      </dsp:nvSpPr>
      <dsp:spPr>
        <a:xfrm>
          <a:off x="2659170" y="336392"/>
          <a:ext cx="1374726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374726" y="70584"/>
              </a:lnTo>
              <a:lnTo>
                <a:pt x="1374726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4CB3C-5B28-456E-8283-66DE54569219}">
      <dsp:nvSpPr>
        <dsp:cNvPr id="0" name=""/>
        <dsp:cNvSpPr/>
      </dsp:nvSpPr>
      <dsp:spPr>
        <a:xfrm>
          <a:off x="2951593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297F6-C106-4935-ACD7-6187BD4527BF}">
      <dsp:nvSpPr>
        <dsp:cNvPr id="0" name=""/>
        <dsp:cNvSpPr/>
      </dsp:nvSpPr>
      <dsp:spPr>
        <a:xfrm>
          <a:off x="2951593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C310D-2740-4944-8929-9603E90D9A8B}">
      <dsp:nvSpPr>
        <dsp:cNvPr id="0" name=""/>
        <dsp:cNvSpPr/>
      </dsp:nvSpPr>
      <dsp:spPr>
        <a:xfrm>
          <a:off x="2951593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99159-CDDB-41F8-ACBD-6B8092780EF5}">
      <dsp:nvSpPr>
        <dsp:cNvPr id="0" name=""/>
        <dsp:cNvSpPr/>
      </dsp:nvSpPr>
      <dsp:spPr>
        <a:xfrm>
          <a:off x="2951593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032A-F2C6-410A-81A9-9B064F3BBE19}">
      <dsp:nvSpPr>
        <dsp:cNvPr id="0" name=""/>
        <dsp:cNvSpPr/>
      </dsp:nvSpPr>
      <dsp:spPr>
        <a:xfrm>
          <a:off x="2659170" y="336392"/>
          <a:ext cx="56131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561318" y="70584"/>
              </a:lnTo>
              <a:lnTo>
                <a:pt x="561318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0F00B-2F15-4A79-9BBE-DD87909CA5A6}">
      <dsp:nvSpPr>
        <dsp:cNvPr id="0" name=""/>
        <dsp:cNvSpPr/>
      </dsp:nvSpPr>
      <dsp:spPr>
        <a:xfrm>
          <a:off x="1956403" y="813681"/>
          <a:ext cx="131132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31132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796AB-7D30-47B5-B300-C0767B5DD161}">
      <dsp:nvSpPr>
        <dsp:cNvPr id="0" name=""/>
        <dsp:cNvSpPr/>
      </dsp:nvSpPr>
      <dsp:spPr>
        <a:xfrm>
          <a:off x="1956403" y="813681"/>
          <a:ext cx="131132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31132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B3528-36D0-453D-8B62-2806CAEE330E}">
      <dsp:nvSpPr>
        <dsp:cNvPr id="0" name=""/>
        <dsp:cNvSpPr/>
      </dsp:nvSpPr>
      <dsp:spPr>
        <a:xfrm>
          <a:off x="1956403" y="813681"/>
          <a:ext cx="131132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31132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1B16-A616-4674-B030-65F89162B9CC}">
      <dsp:nvSpPr>
        <dsp:cNvPr id="0" name=""/>
        <dsp:cNvSpPr/>
      </dsp:nvSpPr>
      <dsp:spPr>
        <a:xfrm>
          <a:off x="1956403" y="813681"/>
          <a:ext cx="131132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31132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8DE31-806F-4189-8975-B12043AEE76D}">
      <dsp:nvSpPr>
        <dsp:cNvPr id="0" name=""/>
        <dsp:cNvSpPr/>
      </dsp:nvSpPr>
      <dsp:spPr>
        <a:xfrm>
          <a:off x="2306090" y="336392"/>
          <a:ext cx="353079" cy="141169"/>
        </a:xfrm>
        <a:custGeom>
          <a:avLst/>
          <a:gdLst/>
          <a:ahLst/>
          <a:cxnLst/>
          <a:rect l="0" t="0" r="0" b="0"/>
          <a:pathLst>
            <a:path>
              <a:moveTo>
                <a:pt x="353079" y="0"/>
              </a:moveTo>
              <a:lnTo>
                <a:pt x="353079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E73A2-BB1D-4056-B67E-98FA3003A3EA}">
      <dsp:nvSpPr>
        <dsp:cNvPr id="0" name=""/>
        <dsp:cNvSpPr/>
      </dsp:nvSpPr>
      <dsp:spPr>
        <a:xfrm>
          <a:off x="1026273" y="813681"/>
          <a:ext cx="116923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16923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1339D-4C0F-4929-A07F-6355D6A883AD}">
      <dsp:nvSpPr>
        <dsp:cNvPr id="0" name=""/>
        <dsp:cNvSpPr/>
      </dsp:nvSpPr>
      <dsp:spPr>
        <a:xfrm>
          <a:off x="1026273" y="813681"/>
          <a:ext cx="116923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16923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C88B5-1F71-46B1-80CC-124717A81B3A}">
      <dsp:nvSpPr>
        <dsp:cNvPr id="0" name=""/>
        <dsp:cNvSpPr/>
      </dsp:nvSpPr>
      <dsp:spPr>
        <a:xfrm>
          <a:off x="1026273" y="813681"/>
          <a:ext cx="116923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16923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EEC9-6F7C-408E-8B34-6C99F820D0B2}">
      <dsp:nvSpPr>
        <dsp:cNvPr id="0" name=""/>
        <dsp:cNvSpPr/>
      </dsp:nvSpPr>
      <dsp:spPr>
        <a:xfrm>
          <a:off x="1338067" y="336392"/>
          <a:ext cx="1321102" cy="141169"/>
        </a:xfrm>
        <a:custGeom>
          <a:avLst/>
          <a:gdLst/>
          <a:ahLst/>
          <a:cxnLst/>
          <a:rect l="0" t="0" r="0" b="0"/>
          <a:pathLst>
            <a:path>
              <a:moveTo>
                <a:pt x="1321102" y="0"/>
              </a:moveTo>
              <a:lnTo>
                <a:pt x="1321102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8419-E7A4-41DA-859E-4D67DB2B710F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Projeto</a:t>
          </a:r>
        </a:p>
      </dsp:txBody>
      <dsp:txXfrm>
        <a:off x="2323051" y="273"/>
        <a:ext cx="672238" cy="336119"/>
      </dsp:txXfrm>
    </dsp:sp>
    <dsp:sp modelId="{2A3E7F47-C6F2-4669-89DA-C10855CB0716}">
      <dsp:nvSpPr>
        <dsp:cNvPr id="0" name=""/>
        <dsp:cNvSpPr/>
      </dsp:nvSpPr>
      <dsp:spPr>
        <a:xfrm>
          <a:off x="948324" y="477562"/>
          <a:ext cx="779486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Organizacional</a:t>
          </a:r>
        </a:p>
      </dsp:txBody>
      <dsp:txXfrm>
        <a:off x="948324" y="477562"/>
        <a:ext cx="779486" cy="336119"/>
      </dsp:txXfrm>
    </dsp:sp>
    <dsp:sp modelId="{CA289EF0-FD5E-425C-A231-A9D84BB6623A}">
      <dsp:nvSpPr>
        <dsp:cNvPr id="0" name=""/>
        <dsp:cNvSpPr/>
      </dsp:nvSpPr>
      <dsp:spPr>
        <a:xfrm>
          <a:off x="114319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Dependências do projeto</a:t>
          </a:r>
        </a:p>
      </dsp:txBody>
      <dsp:txXfrm>
        <a:off x="1143196" y="954851"/>
        <a:ext cx="672238" cy="336119"/>
      </dsp:txXfrm>
    </dsp:sp>
    <dsp:sp modelId="{7B5B4394-0469-4AED-AE79-2B2E9C1F0093}">
      <dsp:nvSpPr>
        <dsp:cNvPr id="0" name=""/>
        <dsp:cNvSpPr/>
      </dsp:nvSpPr>
      <dsp:spPr>
        <a:xfrm>
          <a:off x="114319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Priorização</a:t>
          </a:r>
        </a:p>
      </dsp:txBody>
      <dsp:txXfrm>
        <a:off x="1143196" y="1432140"/>
        <a:ext cx="672238" cy="336119"/>
      </dsp:txXfrm>
    </dsp:sp>
    <dsp:sp modelId="{BAB3A6B8-5352-4DA8-96F8-07E6BC98185D}">
      <dsp:nvSpPr>
        <dsp:cNvPr id="0" name=""/>
        <dsp:cNvSpPr/>
      </dsp:nvSpPr>
      <dsp:spPr>
        <a:xfrm>
          <a:off x="114319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Financiamento</a:t>
          </a:r>
        </a:p>
      </dsp:txBody>
      <dsp:txXfrm>
        <a:off x="1143196" y="1909429"/>
        <a:ext cx="672238" cy="336119"/>
      </dsp:txXfrm>
    </dsp:sp>
    <dsp:sp modelId="{AFE4E10C-E831-42AA-8C78-CCF12529F98C}">
      <dsp:nvSpPr>
        <dsp:cNvPr id="0" name=""/>
        <dsp:cNvSpPr/>
      </dsp:nvSpPr>
      <dsp:spPr>
        <a:xfrm>
          <a:off x="1868981" y="477562"/>
          <a:ext cx="87421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Gerenciamento do projeto</a:t>
          </a:r>
        </a:p>
      </dsp:txBody>
      <dsp:txXfrm>
        <a:off x="1868981" y="477562"/>
        <a:ext cx="874218" cy="336119"/>
      </dsp:txXfrm>
    </dsp:sp>
    <dsp:sp modelId="{771C8DD5-A53C-4C6A-B00E-7720FB7A085F}">
      <dsp:nvSpPr>
        <dsp:cNvPr id="0" name=""/>
        <dsp:cNvSpPr/>
      </dsp:nvSpPr>
      <dsp:spPr>
        <a:xfrm>
          <a:off x="2087535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Estimativa</a:t>
          </a:r>
        </a:p>
      </dsp:txBody>
      <dsp:txXfrm>
        <a:off x="2087535" y="954851"/>
        <a:ext cx="672238" cy="336119"/>
      </dsp:txXfrm>
    </dsp:sp>
    <dsp:sp modelId="{72FD56DB-E3CD-498A-A4FD-B9397867C0B2}">
      <dsp:nvSpPr>
        <dsp:cNvPr id="0" name=""/>
        <dsp:cNvSpPr/>
      </dsp:nvSpPr>
      <dsp:spPr>
        <a:xfrm>
          <a:off x="2087535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Planejamento</a:t>
          </a:r>
        </a:p>
      </dsp:txBody>
      <dsp:txXfrm>
        <a:off x="2087535" y="1432140"/>
        <a:ext cx="672238" cy="336119"/>
      </dsp:txXfrm>
    </dsp:sp>
    <dsp:sp modelId="{8227E97C-08E8-489F-A2CA-63FA270D416E}">
      <dsp:nvSpPr>
        <dsp:cNvPr id="0" name=""/>
        <dsp:cNvSpPr/>
      </dsp:nvSpPr>
      <dsp:spPr>
        <a:xfrm>
          <a:off x="2087535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Controle</a:t>
          </a:r>
        </a:p>
      </dsp:txBody>
      <dsp:txXfrm>
        <a:off x="2087535" y="1909429"/>
        <a:ext cx="672238" cy="336119"/>
      </dsp:txXfrm>
    </dsp:sp>
    <dsp:sp modelId="{DAB71A07-02B9-4C7D-AE9A-B288F1C980AB}">
      <dsp:nvSpPr>
        <dsp:cNvPr id="0" name=""/>
        <dsp:cNvSpPr/>
      </dsp:nvSpPr>
      <dsp:spPr>
        <a:xfrm>
          <a:off x="2087535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Comunicação</a:t>
          </a:r>
        </a:p>
      </dsp:txBody>
      <dsp:txXfrm>
        <a:off x="2087535" y="2386718"/>
        <a:ext cx="672238" cy="336119"/>
      </dsp:txXfrm>
    </dsp:sp>
    <dsp:sp modelId="{ABAC55A7-7B0C-4413-B269-91525CA7352F}">
      <dsp:nvSpPr>
        <dsp:cNvPr id="0" name=""/>
        <dsp:cNvSpPr/>
      </dsp:nvSpPr>
      <dsp:spPr>
        <a:xfrm>
          <a:off x="2884369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Técnico</a:t>
          </a:r>
        </a:p>
      </dsp:txBody>
      <dsp:txXfrm>
        <a:off x="2884369" y="477562"/>
        <a:ext cx="672238" cy="336119"/>
      </dsp:txXfrm>
    </dsp:sp>
    <dsp:sp modelId="{07A9ABE5-46CD-413D-ADF2-C5B2E1B5CF29}">
      <dsp:nvSpPr>
        <dsp:cNvPr id="0" name=""/>
        <dsp:cNvSpPr/>
      </dsp:nvSpPr>
      <dsp:spPr>
        <a:xfrm>
          <a:off x="3052429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Requisitos</a:t>
          </a:r>
        </a:p>
      </dsp:txBody>
      <dsp:txXfrm>
        <a:off x="3052429" y="954851"/>
        <a:ext cx="672238" cy="336119"/>
      </dsp:txXfrm>
    </dsp:sp>
    <dsp:sp modelId="{6E24A0A0-BD96-4DB8-B4D8-A7E59CAFCC59}">
      <dsp:nvSpPr>
        <dsp:cNvPr id="0" name=""/>
        <dsp:cNvSpPr/>
      </dsp:nvSpPr>
      <dsp:spPr>
        <a:xfrm>
          <a:off x="3052429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Tecnologia</a:t>
          </a:r>
        </a:p>
      </dsp:txBody>
      <dsp:txXfrm>
        <a:off x="3052429" y="1432140"/>
        <a:ext cx="672238" cy="336119"/>
      </dsp:txXfrm>
    </dsp:sp>
    <dsp:sp modelId="{FA7660C4-8F78-4046-8AA1-0C277F92D7B5}">
      <dsp:nvSpPr>
        <dsp:cNvPr id="0" name=""/>
        <dsp:cNvSpPr/>
      </dsp:nvSpPr>
      <dsp:spPr>
        <a:xfrm>
          <a:off x="3052429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Desempenho</a:t>
          </a:r>
        </a:p>
      </dsp:txBody>
      <dsp:txXfrm>
        <a:off x="3052429" y="1909429"/>
        <a:ext cx="672238" cy="336119"/>
      </dsp:txXfrm>
    </dsp:sp>
    <dsp:sp modelId="{261D9DAF-0B28-4259-8D85-E5F903101B33}">
      <dsp:nvSpPr>
        <dsp:cNvPr id="0" name=""/>
        <dsp:cNvSpPr/>
      </dsp:nvSpPr>
      <dsp:spPr>
        <a:xfrm>
          <a:off x="3052429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Qualidade</a:t>
          </a:r>
        </a:p>
      </dsp:txBody>
      <dsp:txXfrm>
        <a:off x="3052429" y="2386718"/>
        <a:ext cx="672238" cy="336119"/>
      </dsp:txXfrm>
    </dsp:sp>
    <dsp:sp modelId="{4690A1CD-53A8-433B-8DE3-808D45F92B2B}">
      <dsp:nvSpPr>
        <dsp:cNvPr id="0" name=""/>
        <dsp:cNvSpPr/>
      </dsp:nvSpPr>
      <dsp:spPr>
        <a:xfrm>
          <a:off x="3697778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Externo</a:t>
          </a:r>
        </a:p>
      </dsp:txBody>
      <dsp:txXfrm>
        <a:off x="3697778" y="477562"/>
        <a:ext cx="672238" cy="336119"/>
      </dsp:txXfrm>
    </dsp:sp>
    <dsp:sp modelId="{B10BA726-78D3-4FBB-989F-FE3E151B889E}">
      <dsp:nvSpPr>
        <dsp:cNvPr id="0" name=""/>
        <dsp:cNvSpPr/>
      </dsp:nvSpPr>
      <dsp:spPr>
        <a:xfrm>
          <a:off x="3865837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Aquisições</a:t>
          </a:r>
        </a:p>
      </dsp:txBody>
      <dsp:txXfrm>
        <a:off x="3865837" y="954851"/>
        <a:ext cx="672238" cy="336119"/>
      </dsp:txXfrm>
    </dsp:sp>
    <dsp:sp modelId="{BEEDB414-BD68-46F2-9AF9-579F0F25BFB5}">
      <dsp:nvSpPr>
        <dsp:cNvPr id="0" name=""/>
        <dsp:cNvSpPr/>
      </dsp:nvSpPr>
      <dsp:spPr>
        <a:xfrm>
          <a:off x="3865837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Cliente</a:t>
          </a:r>
        </a:p>
      </dsp:txBody>
      <dsp:txXfrm>
        <a:off x="3865837" y="1432140"/>
        <a:ext cx="672238" cy="336119"/>
      </dsp:txXfrm>
    </dsp:sp>
    <dsp:sp modelId="{6EBEA3B5-CDA2-477A-8B26-F83F79694AD4}">
      <dsp:nvSpPr>
        <dsp:cNvPr id="0" name=""/>
        <dsp:cNvSpPr/>
      </dsp:nvSpPr>
      <dsp:spPr>
        <a:xfrm>
          <a:off x="3865837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Entidades reguladoras</a:t>
          </a:r>
        </a:p>
      </dsp:txBody>
      <dsp:txXfrm>
        <a:off x="3865837" y="1909429"/>
        <a:ext cx="672238" cy="336119"/>
      </dsp:txXfrm>
    </dsp:sp>
    <dsp:sp modelId="{470789ED-5978-4F77-BE1A-1215B6A27C5A}">
      <dsp:nvSpPr>
        <dsp:cNvPr id="0" name=""/>
        <dsp:cNvSpPr/>
      </dsp:nvSpPr>
      <dsp:spPr>
        <a:xfrm>
          <a:off x="3865837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Governo</a:t>
          </a:r>
        </a:p>
      </dsp:txBody>
      <dsp:txXfrm>
        <a:off x="3865837" y="2386718"/>
        <a:ext cx="672238" cy="336119"/>
      </dsp:txXfrm>
    </dsp:sp>
    <dsp:sp modelId="{1714AFA9-AA6E-456F-B331-E7A269D00A36}">
      <dsp:nvSpPr>
        <dsp:cNvPr id="0" name=""/>
        <dsp:cNvSpPr/>
      </dsp:nvSpPr>
      <dsp:spPr>
        <a:xfrm>
          <a:off x="3865837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Condições climáticas</a:t>
          </a:r>
        </a:p>
      </dsp:txBody>
      <dsp:txXfrm>
        <a:off x="3865837" y="286400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471C8FC82F461C9D9CD20257BD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E3A1-45CF-4A45-8DE5-E5BCF4C23250}"/>
      </w:docPartPr>
      <w:docPartBody>
        <w:p w:rsidR="00C93096" w:rsidRDefault="008706D7">
          <w:r w:rsidRPr="000E342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D7"/>
    <w:rsid w:val="002A06DB"/>
    <w:rsid w:val="0032258B"/>
    <w:rsid w:val="005207D1"/>
    <w:rsid w:val="00530357"/>
    <w:rsid w:val="007C3B62"/>
    <w:rsid w:val="008531A9"/>
    <w:rsid w:val="008573EE"/>
    <w:rsid w:val="008706D7"/>
    <w:rsid w:val="00C93096"/>
    <w:rsid w:val="00D1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70CF-BF5C-4D1C-B196-A8FD5455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61</TotalTime>
  <Pages>6</Pages>
  <Words>1442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riscos</vt:lpstr>
    </vt:vector>
  </TitlesOfParts>
  <Company>PMO Escritório de Projetos</Company>
  <LinksUpToDate>false</LinksUpToDate>
  <CharactersWithSpaces>9212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Reforma da Casa</dc:subject>
  <dc:creator>Edu</dc:creator>
  <cp:keywords>Template Gerenciamento de Projetos</cp:keywords>
  <dc:description>http://escritoriodeprojetos.com.br</dc:description>
  <cp:lastModifiedBy>Eduardo Montes</cp:lastModifiedBy>
  <cp:revision>4</cp:revision>
  <dcterms:created xsi:type="dcterms:W3CDTF">2016-03-08T02:26:00Z</dcterms:created>
  <dcterms:modified xsi:type="dcterms:W3CDTF">2019-09-16T13:01:00Z</dcterms:modified>
</cp:coreProperties>
</file>